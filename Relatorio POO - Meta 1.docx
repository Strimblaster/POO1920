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31B6B" w14:textId="77777777" w:rsidR="00D5413C" w:rsidRDefault="00E0391E">
      <w:pPr>
        <w:pStyle w:val="Fotografia"/>
      </w:pPr>
      <w:bookmarkStart w:id="0" w:name="_Toc4359765"/>
      <w:bookmarkStart w:id="1" w:name="_Toc10408688"/>
      <w:r>
        <w:rPr>
          <w:noProof/>
        </w:rPr>
        <w:drawing>
          <wp:anchor distT="0" distB="0" distL="114300" distR="114300" simplePos="0" relativeHeight="251660288" behindDoc="1" locked="0" layoutInCell="1" allowOverlap="1" wp14:anchorId="2748E62C" wp14:editId="32B2EDC4">
            <wp:simplePos x="0" y="0"/>
            <wp:positionH relativeFrom="margin">
              <wp:align>center</wp:align>
            </wp:positionH>
            <wp:positionV relativeFrom="paragraph">
              <wp:posOffset>1118540</wp:posOffset>
            </wp:positionV>
            <wp:extent cx="4389120" cy="2924175"/>
            <wp:effectExtent l="0" t="0" r="0" b="9525"/>
            <wp:wrapTight wrapText="bothSides">
              <wp:wrapPolygon edited="0">
                <wp:start x="0" y="0"/>
                <wp:lineTo x="0" y="21530"/>
                <wp:lineTo x="21469" y="21530"/>
                <wp:lineTo x="21469" y="0"/>
                <wp:lineTo x="0" y="0"/>
              </wp:wrapPolygon>
            </wp:wrapTight>
            <wp:docPr id="2" name="Imagem 2" descr="Resultado de imagem para r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ra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</w:p>
    <w:p w14:paraId="649F9D2E" w14:textId="77777777" w:rsidR="00E0391E" w:rsidRDefault="00E0391E" w:rsidP="00D5413C">
      <w:pPr>
        <w:pStyle w:val="Ttulo"/>
      </w:pPr>
    </w:p>
    <w:p w14:paraId="5A5DC839" w14:textId="77777777" w:rsidR="00E0391E" w:rsidRDefault="00E0391E" w:rsidP="00D5413C">
      <w:pPr>
        <w:pStyle w:val="Ttulo"/>
      </w:pPr>
    </w:p>
    <w:p w14:paraId="5AD71CBB" w14:textId="77777777" w:rsidR="00E0391E" w:rsidRDefault="00E0391E" w:rsidP="00D5413C">
      <w:pPr>
        <w:pStyle w:val="Ttulo"/>
      </w:pPr>
    </w:p>
    <w:p w14:paraId="09760C9A" w14:textId="77777777" w:rsidR="00E0391E" w:rsidRDefault="00E0391E" w:rsidP="00D5413C">
      <w:pPr>
        <w:pStyle w:val="Ttulo"/>
      </w:pPr>
    </w:p>
    <w:p w14:paraId="10CE1B2F" w14:textId="77777777" w:rsidR="00E0391E" w:rsidRDefault="00E0391E" w:rsidP="00D5413C">
      <w:pPr>
        <w:pStyle w:val="Ttulo"/>
      </w:pPr>
    </w:p>
    <w:p w14:paraId="4DF58622" w14:textId="77777777" w:rsidR="00E0391E" w:rsidRDefault="00E0391E" w:rsidP="00D5413C">
      <w:pPr>
        <w:pStyle w:val="Ttulo"/>
      </w:pPr>
    </w:p>
    <w:p w14:paraId="5F2798B2" w14:textId="77777777" w:rsidR="001638F6" w:rsidRDefault="00E0391E" w:rsidP="00D5413C">
      <w:pPr>
        <w:pStyle w:val="Ttulo"/>
      </w:pPr>
      <w:r>
        <w:t>Simulador de corridas</w:t>
      </w:r>
    </w:p>
    <w:p w14:paraId="0D19D669" w14:textId="77777777" w:rsidR="00E0391E" w:rsidRDefault="00E0391E" w:rsidP="006C62A8">
      <w:pPr>
        <w:pStyle w:val="Ttulo"/>
      </w:pPr>
    </w:p>
    <w:p w14:paraId="33432348" w14:textId="77777777" w:rsidR="00E0391E" w:rsidRPr="00E0391E" w:rsidRDefault="00E0391E" w:rsidP="006C62A8">
      <w:pPr>
        <w:pStyle w:val="Ttulo"/>
        <w:rPr>
          <w:sz w:val="32"/>
          <w:szCs w:val="32"/>
        </w:rPr>
      </w:pPr>
      <w:r w:rsidRPr="00E0391E">
        <w:rPr>
          <w:sz w:val="32"/>
          <w:szCs w:val="32"/>
        </w:rPr>
        <w:t>Trabalho prático POO – Meta 1</w:t>
      </w:r>
    </w:p>
    <w:p w14:paraId="31AD5048" w14:textId="77777777" w:rsidR="003422FF" w:rsidRDefault="006C62A8" w:rsidP="006C62A8">
      <w:pPr>
        <w:pStyle w:val="InformaesdeContacto"/>
        <w:ind w:left="1440" w:firstLine="720"/>
        <w:jc w:val="left"/>
      </w:pPr>
      <w:r>
        <w:t xml:space="preserve">  </w:t>
      </w:r>
      <w:r w:rsidR="00E0391E">
        <w:t>E</w:t>
      </w:r>
      <w:r w:rsidR="00E0391E">
        <w:rPr>
          <w:lang w:bidi="pt-PT"/>
        </w:rPr>
        <w:t xml:space="preserve">manuel Simões Ferreira </w:t>
      </w:r>
      <w:r w:rsidR="00D5413C">
        <w:rPr>
          <w:lang w:bidi="pt-PT"/>
        </w:rPr>
        <w:t>|</w:t>
      </w:r>
      <w:r w:rsidR="00E0391E">
        <w:rPr>
          <w:lang w:bidi="pt-PT"/>
        </w:rPr>
        <w:t xml:space="preserve"> </w:t>
      </w:r>
      <w:r w:rsidR="00E0391E" w:rsidRPr="00E0391E">
        <w:rPr>
          <w:rFonts w:asciiTheme="majorBidi" w:hAnsiTheme="majorBidi" w:cstheme="majorBidi"/>
          <w:lang w:bidi="pt-PT"/>
        </w:rPr>
        <w:t>2017011062</w:t>
      </w:r>
      <w:r w:rsidR="00D5413C">
        <w:rPr>
          <w:lang w:bidi="pt-PT"/>
        </w:rPr>
        <w:t xml:space="preserve"> </w:t>
      </w:r>
      <w:r w:rsidR="003422FF">
        <w:rPr>
          <w:lang w:bidi="pt-PT"/>
        </w:rPr>
        <w:br w:type="page"/>
      </w:r>
    </w:p>
    <w:p w14:paraId="60EDACCD" w14:textId="77777777" w:rsidR="000F77D7" w:rsidRDefault="000F77D7" w:rsidP="00D5413C"/>
    <w:p w14:paraId="190B1BBA" w14:textId="77777777" w:rsidR="00E0391E" w:rsidRPr="000F77D7" w:rsidRDefault="000F77D7" w:rsidP="000F77D7">
      <w:pPr>
        <w:pStyle w:val="Ttulo3"/>
        <w:numPr>
          <w:ilvl w:val="0"/>
          <w:numId w:val="21"/>
        </w:numPr>
        <w:rPr>
          <w:sz w:val="28"/>
          <w:szCs w:val="28"/>
        </w:rPr>
      </w:pPr>
      <w:r w:rsidRPr="000F77D7">
        <w:rPr>
          <w:sz w:val="28"/>
          <w:szCs w:val="28"/>
        </w:rPr>
        <w:t>Quais foram as classes consideradas na primeira versão da aplicação que foi testada?</w:t>
      </w:r>
    </w:p>
    <w:p w14:paraId="5A336D95" w14:textId="77777777" w:rsidR="00E0391E" w:rsidRDefault="000F77D7" w:rsidP="00E0391E">
      <w:pPr>
        <w:pStyle w:val="Listacommarcas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1558527F" wp14:editId="786180E4">
            <wp:extent cx="5347411" cy="2423412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949" cy="247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E41F" w14:textId="77777777" w:rsidR="001638F6" w:rsidRPr="000F77D7" w:rsidRDefault="001638F6" w:rsidP="007021DE">
      <w:pPr>
        <w:rPr>
          <w:sz w:val="28"/>
          <w:szCs w:val="28"/>
        </w:rPr>
      </w:pPr>
    </w:p>
    <w:p w14:paraId="50DF1775" w14:textId="77777777" w:rsidR="000F77D7" w:rsidRDefault="000F77D7" w:rsidP="000F77D7">
      <w:pPr>
        <w:pStyle w:val="PargrafodaLista"/>
        <w:numPr>
          <w:ilvl w:val="0"/>
          <w:numId w:val="21"/>
        </w:numPr>
        <w:rPr>
          <w:sz w:val="28"/>
          <w:szCs w:val="28"/>
        </w:rPr>
      </w:pPr>
      <w:r w:rsidRPr="000F77D7">
        <w:rPr>
          <w:sz w:val="28"/>
          <w:szCs w:val="28"/>
        </w:rPr>
        <w:t>Quais os conceitos/classe que identificou ao ler o enunciado?</w:t>
      </w:r>
    </w:p>
    <w:p w14:paraId="1993C511" w14:textId="77777777" w:rsidR="000F77D7" w:rsidRDefault="000F77D7" w:rsidP="000F77D7">
      <w:pPr>
        <w:pStyle w:val="PargrafodaLista"/>
        <w:rPr>
          <w:sz w:val="28"/>
          <w:szCs w:val="28"/>
        </w:rPr>
      </w:pPr>
    </w:p>
    <w:p w14:paraId="54FBD452" w14:textId="77777777" w:rsidR="000F77D7" w:rsidRPr="009E0824" w:rsidRDefault="000F77D7" w:rsidP="000F77D7">
      <w:pPr>
        <w:pStyle w:val="PargrafodaLista"/>
        <w:numPr>
          <w:ilvl w:val="0"/>
          <w:numId w:val="22"/>
        </w:numPr>
        <w:rPr>
          <w:color w:val="643B2D" w:themeColor="accent5" w:themeShade="BF"/>
        </w:rPr>
      </w:pPr>
      <w:r w:rsidRPr="009E0824">
        <w:rPr>
          <w:color w:val="643B2D" w:themeColor="accent5" w:themeShade="BF"/>
        </w:rPr>
        <w:t>Corrida</w:t>
      </w:r>
    </w:p>
    <w:p w14:paraId="5C0D4200" w14:textId="77777777" w:rsidR="000F77D7" w:rsidRPr="009E0824" w:rsidRDefault="000F77D7" w:rsidP="000F77D7">
      <w:pPr>
        <w:pStyle w:val="PargrafodaLista"/>
        <w:numPr>
          <w:ilvl w:val="0"/>
          <w:numId w:val="22"/>
        </w:numPr>
        <w:rPr>
          <w:color w:val="643B2D" w:themeColor="accent5" w:themeShade="BF"/>
        </w:rPr>
      </w:pPr>
      <w:r w:rsidRPr="009E0824">
        <w:rPr>
          <w:color w:val="643B2D" w:themeColor="accent5" w:themeShade="BF"/>
        </w:rPr>
        <w:t>Campeonato</w:t>
      </w:r>
    </w:p>
    <w:p w14:paraId="03A9EFA4" w14:textId="77777777" w:rsidR="000F77D7" w:rsidRPr="009E0824" w:rsidRDefault="000F77D7" w:rsidP="000F77D7">
      <w:pPr>
        <w:pStyle w:val="PargrafodaLista"/>
        <w:numPr>
          <w:ilvl w:val="0"/>
          <w:numId w:val="22"/>
        </w:numPr>
        <w:rPr>
          <w:color w:val="643B2D" w:themeColor="accent5" w:themeShade="BF"/>
        </w:rPr>
      </w:pPr>
      <w:r w:rsidRPr="009E0824">
        <w:rPr>
          <w:color w:val="643B2D" w:themeColor="accent5" w:themeShade="BF"/>
        </w:rPr>
        <w:t>Pista</w:t>
      </w:r>
    </w:p>
    <w:p w14:paraId="295B20CD" w14:textId="77777777" w:rsidR="000F77D7" w:rsidRPr="009E0824" w:rsidRDefault="000F77D7" w:rsidP="000F77D7">
      <w:pPr>
        <w:pStyle w:val="PargrafodaLista"/>
        <w:numPr>
          <w:ilvl w:val="0"/>
          <w:numId w:val="22"/>
        </w:numPr>
        <w:rPr>
          <w:color w:val="643B2D" w:themeColor="accent5" w:themeShade="BF"/>
        </w:rPr>
      </w:pPr>
      <w:r w:rsidRPr="009E0824">
        <w:rPr>
          <w:color w:val="643B2D" w:themeColor="accent5" w:themeShade="BF"/>
        </w:rPr>
        <w:t>Garagem</w:t>
      </w:r>
    </w:p>
    <w:p w14:paraId="2806111F" w14:textId="77777777" w:rsidR="000F77D7" w:rsidRPr="009E0824" w:rsidRDefault="000F77D7" w:rsidP="000F77D7">
      <w:pPr>
        <w:pStyle w:val="PargrafodaLista"/>
        <w:numPr>
          <w:ilvl w:val="0"/>
          <w:numId w:val="22"/>
        </w:numPr>
        <w:rPr>
          <w:color w:val="643B2D" w:themeColor="accent5" w:themeShade="BF"/>
        </w:rPr>
      </w:pPr>
      <w:r w:rsidRPr="009E0824">
        <w:rPr>
          <w:color w:val="643B2D" w:themeColor="accent5" w:themeShade="BF"/>
        </w:rPr>
        <w:t>Carro</w:t>
      </w:r>
    </w:p>
    <w:p w14:paraId="0BCB9207" w14:textId="77777777" w:rsidR="000F77D7" w:rsidRPr="009E0824" w:rsidRDefault="000F77D7" w:rsidP="000F77D7">
      <w:pPr>
        <w:pStyle w:val="PargrafodaLista"/>
        <w:numPr>
          <w:ilvl w:val="0"/>
          <w:numId w:val="22"/>
        </w:numPr>
        <w:rPr>
          <w:color w:val="643B2D" w:themeColor="accent5" w:themeShade="BF"/>
        </w:rPr>
      </w:pPr>
      <w:r w:rsidRPr="009E0824">
        <w:rPr>
          <w:color w:val="643B2D" w:themeColor="accent5" w:themeShade="BF"/>
        </w:rPr>
        <w:t>Piloto</w:t>
      </w:r>
    </w:p>
    <w:p w14:paraId="1BADE020" w14:textId="77777777" w:rsidR="000F77D7" w:rsidRPr="009E0824" w:rsidRDefault="000F77D7" w:rsidP="000F77D7">
      <w:pPr>
        <w:pStyle w:val="PargrafodaLista"/>
        <w:numPr>
          <w:ilvl w:val="0"/>
          <w:numId w:val="22"/>
        </w:numPr>
        <w:rPr>
          <w:color w:val="643B2D" w:themeColor="accent5" w:themeShade="BF"/>
        </w:rPr>
      </w:pPr>
      <w:r w:rsidRPr="009E0824">
        <w:rPr>
          <w:color w:val="643B2D" w:themeColor="accent5" w:themeShade="BF"/>
        </w:rPr>
        <w:t>Autódromo</w:t>
      </w:r>
    </w:p>
    <w:p w14:paraId="787BED56" w14:textId="77777777" w:rsidR="000F77D7" w:rsidRPr="009E0824" w:rsidRDefault="000F77D7" w:rsidP="000F77D7">
      <w:pPr>
        <w:pStyle w:val="PargrafodaLista"/>
        <w:numPr>
          <w:ilvl w:val="0"/>
          <w:numId w:val="22"/>
        </w:numPr>
        <w:rPr>
          <w:color w:val="643B2D" w:themeColor="accent5" w:themeShade="BF"/>
        </w:rPr>
      </w:pPr>
      <w:r w:rsidRPr="009E0824">
        <w:rPr>
          <w:color w:val="643B2D" w:themeColor="accent5" w:themeShade="BF"/>
        </w:rPr>
        <w:t>DGV</w:t>
      </w:r>
    </w:p>
    <w:p w14:paraId="454CE18C" w14:textId="77777777" w:rsidR="000F77D7" w:rsidRDefault="000F77D7" w:rsidP="000F77D7">
      <w:pPr>
        <w:pStyle w:val="PargrafodaLista"/>
        <w:rPr>
          <w:sz w:val="28"/>
          <w:szCs w:val="28"/>
        </w:rPr>
      </w:pPr>
    </w:p>
    <w:p w14:paraId="31758184" w14:textId="77777777" w:rsidR="000F77D7" w:rsidRDefault="000F77D7" w:rsidP="000F77D7">
      <w:pPr>
        <w:pStyle w:val="PargrafodaLista"/>
        <w:numPr>
          <w:ilvl w:val="0"/>
          <w:numId w:val="21"/>
        </w:numPr>
        <w:rPr>
          <w:sz w:val="28"/>
          <w:szCs w:val="28"/>
        </w:rPr>
      </w:pPr>
      <w:r w:rsidRPr="000F77D7">
        <w:rPr>
          <w:sz w:val="28"/>
          <w:szCs w:val="28"/>
        </w:rPr>
        <w:t>Relativamente a duas das principais classes da aplicação, identifique em que classes ou partes do programa são criados, armazenados e destruídos os seus objetos.</w:t>
      </w:r>
    </w:p>
    <w:p w14:paraId="03F66DA3" w14:textId="77777777" w:rsidR="000F77D7" w:rsidRDefault="000F77D7" w:rsidP="000F77D7">
      <w:pPr>
        <w:pStyle w:val="PargrafodaLista"/>
        <w:rPr>
          <w:sz w:val="28"/>
          <w:szCs w:val="28"/>
        </w:rPr>
      </w:pPr>
    </w:p>
    <w:p w14:paraId="1FD8C109" w14:textId="77777777" w:rsidR="000F77D7" w:rsidRPr="009E0824" w:rsidRDefault="006105DE" w:rsidP="000F77D7">
      <w:pPr>
        <w:pStyle w:val="PargrafodaLista"/>
        <w:numPr>
          <w:ilvl w:val="0"/>
          <w:numId w:val="23"/>
        </w:numPr>
        <w:rPr>
          <w:color w:val="643B2D" w:themeColor="accent5" w:themeShade="BF"/>
        </w:rPr>
      </w:pPr>
      <w:r w:rsidRPr="009E0824">
        <w:rPr>
          <w:color w:val="643B2D" w:themeColor="accent5" w:themeShade="BF"/>
        </w:rPr>
        <w:t>DGV -</w:t>
      </w:r>
      <w:r w:rsidR="000F77D7" w:rsidRPr="009E0824">
        <w:rPr>
          <w:color w:val="643B2D" w:themeColor="accent5" w:themeShade="BF"/>
        </w:rPr>
        <w:t xml:space="preserve"> </w:t>
      </w:r>
      <w:r w:rsidRPr="009E0824">
        <w:rPr>
          <w:color w:val="643B2D" w:themeColor="accent5" w:themeShade="BF"/>
        </w:rPr>
        <w:t>Todos os objetos Autódromo, Piloto, Carro e Campeonato são destruídos pelo DGV. Este é o detentor de todos estes objetos e como tal é o responsável pela criação destes também.</w:t>
      </w:r>
    </w:p>
    <w:p w14:paraId="5972404C" w14:textId="77777777" w:rsidR="006105DE" w:rsidRPr="009E0824" w:rsidRDefault="006105DE" w:rsidP="000F77D7">
      <w:pPr>
        <w:pStyle w:val="PargrafodaLista"/>
        <w:numPr>
          <w:ilvl w:val="0"/>
          <w:numId w:val="23"/>
        </w:numPr>
        <w:rPr>
          <w:color w:val="643B2D" w:themeColor="accent5" w:themeShade="BF"/>
        </w:rPr>
      </w:pPr>
      <w:r w:rsidRPr="009E0824">
        <w:rPr>
          <w:color w:val="643B2D" w:themeColor="accent5" w:themeShade="BF"/>
        </w:rPr>
        <w:t>Piloto – É criado, armazenado e destruído pelo DGV.</w:t>
      </w:r>
    </w:p>
    <w:p w14:paraId="0F198F23" w14:textId="77777777" w:rsidR="006105DE" w:rsidRDefault="006105DE" w:rsidP="006105DE">
      <w:pPr>
        <w:pStyle w:val="PargrafodaLista"/>
        <w:ind w:left="1080"/>
      </w:pPr>
    </w:p>
    <w:p w14:paraId="6294D7ED" w14:textId="77777777" w:rsidR="005F1AAC" w:rsidRDefault="005F1AAC" w:rsidP="006105DE">
      <w:pPr>
        <w:pStyle w:val="PargrafodaLista"/>
        <w:ind w:left="1080"/>
      </w:pPr>
    </w:p>
    <w:p w14:paraId="032C915E" w14:textId="4E0D06B3" w:rsidR="006105DE" w:rsidRDefault="006105DE" w:rsidP="006105DE">
      <w:pPr>
        <w:pStyle w:val="PargrafodaLista"/>
        <w:numPr>
          <w:ilvl w:val="0"/>
          <w:numId w:val="21"/>
        </w:numPr>
        <w:rPr>
          <w:sz w:val="28"/>
          <w:szCs w:val="28"/>
        </w:rPr>
      </w:pPr>
      <w:r w:rsidRPr="006105DE">
        <w:rPr>
          <w:sz w:val="28"/>
          <w:szCs w:val="28"/>
        </w:rPr>
        <w:lastRenderedPageBreak/>
        <w:t>Indique um exemplo de uma responsabilidade atribuída a uma classe que esteja de acordo com a orientação dada acerca de Encapsulamento.</w:t>
      </w:r>
    </w:p>
    <w:p w14:paraId="64C6D445" w14:textId="77777777" w:rsidR="009E0824" w:rsidRPr="009E0824" w:rsidRDefault="009E0824" w:rsidP="009E0824">
      <w:pPr>
        <w:pStyle w:val="PargrafodaLista"/>
        <w:rPr>
          <w:color w:val="643B2D" w:themeColor="accent5" w:themeShade="BF"/>
          <w:sz w:val="28"/>
          <w:szCs w:val="28"/>
        </w:rPr>
      </w:pPr>
    </w:p>
    <w:p w14:paraId="03433253" w14:textId="4606020A" w:rsidR="009E0824" w:rsidRDefault="009E0824" w:rsidP="009E0824">
      <w:pPr>
        <w:pStyle w:val="PargrafodaLista"/>
        <w:numPr>
          <w:ilvl w:val="0"/>
          <w:numId w:val="24"/>
        </w:numPr>
        <w:rPr>
          <w:color w:val="643B2D" w:themeColor="accent5" w:themeShade="BF"/>
        </w:rPr>
      </w:pPr>
      <w:r w:rsidRPr="009E0824">
        <w:rPr>
          <w:color w:val="643B2D" w:themeColor="accent5" w:themeShade="BF"/>
        </w:rPr>
        <w:t>Autódromo – tem a responsabilidade de guardar</w:t>
      </w:r>
      <w:r w:rsidR="009F28CC">
        <w:rPr>
          <w:color w:val="643B2D" w:themeColor="accent5" w:themeShade="BF"/>
        </w:rPr>
        <w:t xml:space="preserve"> e alterar</w:t>
      </w:r>
      <w:r w:rsidRPr="009E0824">
        <w:rPr>
          <w:color w:val="643B2D" w:themeColor="accent5" w:themeShade="BF"/>
        </w:rPr>
        <w:t xml:space="preserve"> as posições dos carros na pista e manter essas posições ordenadas de forma decrescente.</w:t>
      </w:r>
    </w:p>
    <w:p w14:paraId="60D47F00" w14:textId="14D83DFB" w:rsidR="009F28CC" w:rsidRPr="009F28CC" w:rsidRDefault="009F28CC" w:rsidP="009F28CC">
      <w:pPr>
        <w:pStyle w:val="PargrafodaLista"/>
        <w:numPr>
          <w:ilvl w:val="0"/>
          <w:numId w:val="24"/>
        </w:numPr>
        <w:rPr>
          <w:color w:val="643B2D" w:themeColor="accent5" w:themeShade="BF"/>
        </w:rPr>
      </w:pPr>
      <w:r>
        <w:rPr>
          <w:color w:val="643B2D" w:themeColor="accent5" w:themeShade="BF"/>
        </w:rPr>
        <w:t>DGV – tem a responsabilidade de guardar a pontuação de cada piloto a competir e alterar as pontuações no final de cada corrida. Também mantém os valores ordenados de forma decrescente.</w:t>
      </w:r>
    </w:p>
    <w:p w14:paraId="5FD176B3" w14:textId="77777777" w:rsidR="005F1AAC" w:rsidRDefault="005F1AAC" w:rsidP="005F1AAC">
      <w:pPr>
        <w:pStyle w:val="PargrafodaLista"/>
        <w:rPr>
          <w:sz w:val="28"/>
          <w:szCs w:val="28"/>
        </w:rPr>
      </w:pPr>
    </w:p>
    <w:p w14:paraId="01C389AD" w14:textId="46CE6FB2" w:rsidR="005F1AAC" w:rsidRDefault="005F1AAC" w:rsidP="006105DE">
      <w:pPr>
        <w:pStyle w:val="PargrafodaLista"/>
        <w:numPr>
          <w:ilvl w:val="0"/>
          <w:numId w:val="21"/>
        </w:numPr>
        <w:rPr>
          <w:sz w:val="28"/>
          <w:szCs w:val="28"/>
        </w:rPr>
      </w:pPr>
      <w:r w:rsidRPr="005F1AAC">
        <w:rPr>
          <w:sz w:val="28"/>
          <w:szCs w:val="28"/>
        </w:rPr>
        <w:t xml:space="preserve">De entre as classes que fez, escolha duas e justifique por que considera que são classes com </w:t>
      </w:r>
      <w:r w:rsidR="009E0824" w:rsidRPr="005F1AAC">
        <w:rPr>
          <w:sz w:val="28"/>
          <w:szCs w:val="28"/>
        </w:rPr>
        <w:t>objetivo</w:t>
      </w:r>
      <w:r w:rsidRPr="005F1AAC">
        <w:rPr>
          <w:sz w:val="28"/>
          <w:szCs w:val="28"/>
        </w:rPr>
        <w:t xml:space="preserve"> focado, coeso e sem dispersão.</w:t>
      </w:r>
    </w:p>
    <w:p w14:paraId="789FCB43" w14:textId="2545D41C" w:rsidR="009F28CC" w:rsidRDefault="009F28CC" w:rsidP="009F28CC">
      <w:pPr>
        <w:pStyle w:val="PargrafodaLista"/>
        <w:rPr>
          <w:sz w:val="28"/>
          <w:szCs w:val="28"/>
        </w:rPr>
      </w:pPr>
    </w:p>
    <w:p w14:paraId="02E6F8F0" w14:textId="77777777" w:rsidR="009F28CC" w:rsidRDefault="009F28CC" w:rsidP="009F28CC">
      <w:pPr>
        <w:pStyle w:val="PargrafodaLista"/>
        <w:numPr>
          <w:ilvl w:val="0"/>
          <w:numId w:val="26"/>
        </w:numPr>
      </w:pPr>
    </w:p>
    <w:p w14:paraId="45855164" w14:textId="77777777" w:rsidR="005F1AAC" w:rsidRPr="005F1AAC" w:rsidRDefault="005F1AAC" w:rsidP="005F1AAC">
      <w:pPr>
        <w:pStyle w:val="PargrafodaLista"/>
        <w:rPr>
          <w:sz w:val="28"/>
          <w:szCs w:val="28"/>
        </w:rPr>
      </w:pPr>
    </w:p>
    <w:p w14:paraId="2690553B" w14:textId="77777777" w:rsidR="005F1AAC" w:rsidRPr="005F1AAC" w:rsidRDefault="005F1AAC" w:rsidP="005F1AAC">
      <w:pPr>
        <w:pStyle w:val="PargrafodaLista"/>
        <w:rPr>
          <w:sz w:val="28"/>
          <w:szCs w:val="28"/>
        </w:rPr>
      </w:pPr>
    </w:p>
    <w:p w14:paraId="0A227222" w14:textId="77777777" w:rsidR="005F1AAC" w:rsidRDefault="005F1AAC" w:rsidP="006105DE">
      <w:pPr>
        <w:pStyle w:val="PargrafodaLista"/>
        <w:numPr>
          <w:ilvl w:val="0"/>
          <w:numId w:val="21"/>
        </w:numPr>
        <w:rPr>
          <w:sz w:val="28"/>
          <w:szCs w:val="28"/>
        </w:rPr>
      </w:pPr>
      <w:r w:rsidRPr="005F1AAC">
        <w:rPr>
          <w:sz w:val="28"/>
          <w:szCs w:val="28"/>
        </w:rPr>
        <w:t>Relativamente à aplicação entregue, quais as classes que considera com responsabilidades de interface com o utilizador e quais as que representam a lógica?</w:t>
      </w:r>
    </w:p>
    <w:p w14:paraId="66813095" w14:textId="77777777" w:rsidR="005F1AAC" w:rsidRDefault="005F1AAC" w:rsidP="005F1AAC">
      <w:pPr>
        <w:pStyle w:val="PargrafodaLista"/>
        <w:rPr>
          <w:sz w:val="28"/>
          <w:szCs w:val="28"/>
        </w:rPr>
      </w:pPr>
      <w:bookmarkStart w:id="2" w:name="_GoBack"/>
      <w:bookmarkEnd w:id="2"/>
    </w:p>
    <w:p w14:paraId="0531A0BF" w14:textId="77777777" w:rsidR="005F1AAC" w:rsidRPr="005F1AAC" w:rsidRDefault="005F1AAC" w:rsidP="005F1AAC">
      <w:pPr>
        <w:pStyle w:val="PargrafodaLista"/>
        <w:rPr>
          <w:sz w:val="28"/>
          <w:szCs w:val="28"/>
        </w:rPr>
      </w:pPr>
    </w:p>
    <w:p w14:paraId="5BF05FFB" w14:textId="77777777" w:rsidR="005F1AAC" w:rsidRDefault="005F1AAC" w:rsidP="006105DE">
      <w:pPr>
        <w:pStyle w:val="PargrafodaLista"/>
        <w:numPr>
          <w:ilvl w:val="0"/>
          <w:numId w:val="21"/>
        </w:numPr>
        <w:rPr>
          <w:sz w:val="28"/>
          <w:szCs w:val="28"/>
        </w:rPr>
      </w:pPr>
      <w:r w:rsidRPr="005F1AAC">
        <w:rPr>
          <w:sz w:val="28"/>
          <w:szCs w:val="28"/>
        </w:rPr>
        <w:t xml:space="preserve">Identifique o primeiro </w:t>
      </w:r>
      <w:proofErr w:type="spellStart"/>
      <w:r w:rsidRPr="005F1AAC">
        <w:rPr>
          <w:sz w:val="28"/>
          <w:szCs w:val="28"/>
        </w:rPr>
        <w:t>objecto</w:t>
      </w:r>
      <w:proofErr w:type="spellEnd"/>
      <w:r w:rsidRPr="005F1AAC">
        <w:rPr>
          <w:sz w:val="28"/>
          <w:szCs w:val="28"/>
        </w:rPr>
        <w:t xml:space="preserve"> para além da camada de </w:t>
      </w:r>
      <w:proofErr w:type="spellStart"/>
      <w:r w:rsidRPr="005F1AAC">
        <w:rPr>
          <w:sz w:val="28"/>
          <w:szCs w:val="28"/>
        </w:rPr>
        <w:t>interacção</w:t>
      </w:r>
      <w:proofErr w:type="spellEnd"/>
      <w:r w:rsidRPr="005F1AAC">
        <w:rPr>
          <w:sz w:val="28"/>
          <w:szCs w:val="28"/>
        </w:rPr>
        <w:t xml:space="preserve"> com o utilizador que recebe e coordena uma funcionalidade de natureza lógica?</w:t>
      </w:r>
    </w:p>
    <w:p w14:paraId="2F9EFA8C" w14:textId="77777777" w:rsidR="005F1AAC" w:rsidRDefault="005F1AAC" w:rsidP="005F1AAC">
      <w:pPr>
        <w:pStyle w:val="PargrafodaLista"/>
        <w:rPr>
          <w:sz w:val="28"/>
          <w:szCs w:val="28"/>
        </w:rPr>
      </w:pPr>
    </w:p>
    <w:p w14:paraId="00FEA8F3" w14:textId="77777777" w:rsidR="005F1AAC" w:rsidRPr="005F1AAC" w:rsidRDefault="005F1AAC" w:rsidP="005F1AAC">
      <w:pPr>
        <w:pStyle w:val="PargrafodaLista"/>
        <w:rPr>
          <w:sz w:val="28"/>
          <w:szCs w:val="28"/>
        </w:rPr>
      </w:pPr>
    </w:p>
    <w:p w14:paraId="44A42ED2" w14:textId="77777777" w:rsidR="005F1AAC" w:rsidRDefault="005F1AAC" w:rsidP="006105DE">
      <w:pPr>
        <w:pStyle w:val="PargrafodaLista"/>
        <w:numPr>
          <w:ilvl w:val="0"/>
          <w:numId w:val="21"/>
        </w:numPr>
        <w:rPr>
          <w:sz w:val="28"/>
          <w:szCs w:val="28"/>
        </w:rPr>
      </w:pPr>
      <w:r w:rsidRPr="005F1AAC">
        <w:rPr>
          <w:sz w:val="28"/>
          <w:szCs w:val="28"/>
        </w:rPr>
        <w:t>A classe que representa a envolvente de toda a lógica executa em pormenor muitas funcionalidades, ou delega noutras classes? Indique um exemplo em que esta classe delega uma funcionalidade noutra classe.</w:t>
      </w:r>
    </w:p>
    <w:p w14:paraId="69A4FF23" w14:textId="77777777" w:rsidR="005F1AAC" w:rsidRDefault="005F1AAC" w:rsidP="005F1AAC">
      <w:pPr>
        <w:pStyle w:val="PargrafodaLista"/>
        <w:rPr>
          <w:sz w:val="28"/>
          <w:szCs w:val="28"/>
        </w:rPr>
      </w:pPr>
    </w:p>
    <w:p w14:paraId="79DCC6A4" w14:textId="77777777" w:rsidR="005F1AAC" w:rsidRPr="005F1AAC" w:rsidRDefault="005F1AAC" w:rsidP="005F1AAC">
      <w:pPr>
        <w:pStyle w:val="PargrafodaLista"/>
        <w:rPr>
          <w:sz w:val="28"/>
          <w:szCs w:val="28"/>
        </w:rPr>
      </w:pPr>
    </w:p>
    <w:p w14:paraId="25BD751F" w14:textId="77777777" w:rsidR="005F1AAC" w:rsidRPr="005F1AAC" w:rsidRDefault="005F1AAC" w:rsidP="006105DE">
      <w:pPr>
        <w:pStyle w:val="PargrafodaLista"/>
        <w:numPr>
          <w:ilvl w:val="0"/>
          <w:numId w:val="21"/>
        </w:numPr>
        <w:rPr>
          <w:sz w:val="28"/>
          <w:szCs w:val="28"/>
        </w:rPr>
      </w:pPr>
      <w:r w:rsidRPr="005F1AAC">
        <w:rPr>
          <w:sz w:val="28"/>
          <w:szCs w:val="28"/>
        </w:rPr>
        <w:t>Apresente as principais classes da aplicação através da seguinte informação:</w:t>
      </w:r>
    </w:p>
    <w:p w14:paraId="7042DD55" w14:textId="77777777" w:rsidR="000F77D7" w:rsidRDefault="000F77D7" w:rsidP="000F77D7">
      <w:pPr>
        <w:pStyle w:val="PargrafodaLista"/>
        <w:rPr>
          <w:sz w:val="28"/>
          <w:szCs w:val="28"/>
        </w:rPr>
      </w:pPr>
    </w:p>
    <w:p w14:paraId="5031F320" w14:textId="77777777" w:rsidR="000F77D7" w:rsidRPr="000F77D7" w:rsidRDefault="000F77D7" w:rsidP="000F77D7">
      <w:pPr>
        <w:pStyle w:val="PargrafodaLista"/>
        <w:rPr>
          <w:sz w:val="28"/>
          <w:szCs w:val="28"/>
        </w:rPr>
      </w:pPr>
    </w:p>
    <w:sectPr w:rsidR="000F77D7" w:rsidRPr="000F77D7" w:rsidSect="000A5FB6">
      <w:footerReference w:type="default" r:id="rId10"/>
      <w:headerReference w:type="first" r:id="rId11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8238A" w14:textId="77777777" w:rsidR="009E4A7E" w:rsidRDefault="009E4A7E">
      <w:pPr>
        <w:spacing w:before="0" w:after="0" w:line="240" w:lineRule="auto"/>
      </w:pPr>
      <w:r>
        <w:separator/>
      </w:r>
    </w:p>
  </w:endnote>
  <w:endnote w:type="continuationSeparator" w:id="0">
    <w:p w14:paraId="03164EEE" w14:textId="77777777" w:rsidR="009E4A7E" w:rsidRDefault="009E4A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5AB1F" w14:textId="77777777" w:rsidR="001638F6" w:rsidRDefault="00844483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0A5FB6">
      <w:rPr>
        <w:noProof/>
        <w:lang w:bidi="pt-PT"/>
      </w:rPr>
      <w:t>1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AF7F5" w14:textId="77777777" w:rsidR="009E4A7E" w:rsidRDefault="009E4A7E">
      <w:pPr>
        <w:spacing w:before="0" w:after="0" w:line="240" w:lineRule="auto"/>
      </w:pPr>
      <w:r>
        <w:separator/>
      </w:r>
    </w:p>
  </w:footnote>
  <w:footnote w:type="continuationSeparator" w:id="0">
    <w:p w14:paraId="0BF7CE62" w14:textId="77777777" w:rsidR="009E4A7E" w:rsidRDefault="009E4A7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81D1E" w14:textId="77777777" w:rsidR="006C62A8" w:rsidRDefault="006C62A8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BDF6B13" wp14:editId="251B98C9">
          <wp:simplePos x="0" y="0"/>
          <wp:positionH relativeFrom="margin">
            <wp:posOffset>3824732</wp:posOffset>
          </wp:positionH>
          <wp:positionV relativeFrom="paragraph">
            <wp:posOffset>-328600</wp:posOffset>
          </wp:positionV>
          <wp:extent cx="2583180" cy="683260"/>
          <wp:effectExtent l="0" t="0" r="7620" b="2540"/>
          <wp:wrapNone/>
          <wp:docPr id="629892686" name="Imagem 629892686" descr="https://lh5.googleusercontent.com/SQqvA1yyYxj29BIgA3qUaduWJSEuF_gdIWOvGVrxcnSUyOGlB-MylPta7GN5plG0I7T6lzlc9e4Ph1pKLFL3vPCqnpgI5upknBW8AIRnNfWjYtofmz20cnOuXsm5o2yqcTUwoOF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3180" cy="683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E11E14A" w14:textId="77777777" w:rsidR="006C62A8" w:rsidRDefault="006C62A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57A4681"/>
    <w:multiLevelType w:val="hybridMultilevel"/>
    <w:tmpl w:val="0AB64F8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4287664"/>
    <w:multiLevelType w:val="hybridMultilevel"/>
    <w:tmpl w:val="79C0586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8F5B63"/>
    <w:multiLevelType w:val="multilevel"/>
    <w:tmpl w:val="1CD6B866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A3440CC"/>
    <w:multiLevelType w:val="multilevel"/>
    <w:tmpl w:val="B5CE5722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57C0366"/>
    <w:multiLevelType w:val="hybridMultilevel"/>
    <w:tmpl w:val="2228B20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C0C1B77"/>
    <w:multiLevelType w:val="hybridMultilevel"/>
    <w:tmpl w:val="060C4A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BC2713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BE0360C"/>
    <w:multiLevelType w:val="multilevel"/>
    <w:tmpl w:val="2E96955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1E70897"/>
    <w:multiLevelType w:val="hybridMultilevel"/>
    <w:tmpl w:val="8FB4947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BA6565"/>
    <w:multiLevelType w:val="hybridMultilevel"/>
    <w:tmpl w:val="3B9C389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3"/>
  </w:num>
  <w:num w:numId="8">
    <w:abstractNumId w:val="11"/>
  </w:num>
  <w:num w:numId="9">
    <w:abstractNumId w:val="15"/>
  </w:num>
  <w:num w:numId="10">
    <w:abstractNumId w:val="14"/>
  </w:num>
  <w:num w:numId="11">
    <w:abstractNumId w:val="19"/>
  </w:num>
  <w:num w:numId="12">
    <w:abstractNumId w:val="18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21"/>
  </w:num>
  <w:num w:numId="23">
    <w:abstractNumId w:val="12"/>
  </w:num>
  <w:num w:numId="24">
    <w:abstractNumId w:val="16"/>
  </w:num>
  <w:num w:numId="25">
    <w:abstractNumId w:val="20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1E"/>
    <w:rsid w:val="000748AA"/>
    <w:rsid w:val="000A5FB6"/>
    <w:rsid w:val="000F77D7"/>
    <w:rsid w:val="001638F6"/>
    <w:rsid w:val="001A2000"/>
    <w:rsid w:val="00316C68"/>
    <w:rsid w:val="003209D6"/>
    <w:rsid w:val="00334A73"/>
    <w:rsid w:val="003422FF"/>
    <w:rsid w:val="004952C4"/>
    <w:rsid w:val="005A1C5A"/>
    <w:rsid w:val="005F1AAC"/>
    <w:rsid w:val="006105DE"/>
    <w:rsid w:val="00690EFD"/>
    <w:rsid w:val="006C62A8"/>
    <w:rsid w:val="007021DE"/>
    <w:rsid w:val="00731F6E"/>
    <w:rsid w:val="00732607"/>
    <w:rsid w:val="00844483"/>
    <w:rsid w:val="00934F1C"/>
    <w:rsid w:val="009D2231"/>
    <w:rsid w:val="009E0824"/>
    <w:rsid w:val="009E4A7E"/>
    <w:rsid w:val="009F28CC"/>
    <w:rsid w:val="00A122DB"/>
    <w:rsid w:val="00AD165F"/>
    <w:rsid w:val="00B051CD"/>
    <w:rsid w:val="00B47B7A"/>
    <w:rsid w:val="00B646B8"/>
    <w:rsid w:val="00C80BD4"/>
    <w:rsid w:val="00CF3A42"/>
    <w:rsid w:val="00D5413C"/>
    <w:rsid w:val="00DC07A3"/>
    <w:rsid w:val="00E0391E"/>
    <w:rsid w:val="00E11B8A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B022C7"/>
  <w15:chartTrackingRefBased/>
  <w15:docId w15:val="{0E76EC3A-CB04-457E-9E9C-28B48A98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pt-PT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Ttulo1">
    <w:name w:val="heading 1"/>
    <w:basedOn w:val="Normal"/>
    <w:next w:val="Normal"/>
    <w:link w:val="Ttulo1Carte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tulo2">
    <w:name w:val="heading 2"/>
    <w:basedOn w:val="Normal"/>
    <w:next w:val="Normal"/>
    <w:link w:val="Ttulo2Carte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tulo3">
    <w:name w:val="heading 3"/>
    <w:basedOn w:val="Normal"/>
    <w:next w:val="Normal"/>
    <w:link w:val="Ttulo3Carter"/>
    <w:uiPriority w:val="4"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tulo5">
    <w:name w:val="heading 5"/>
    <w:basedOn w:val="Normal"/>
    <w:next w:val="Normal"/>
    <w:link w:val="Ttulo5Carte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tulo6">
    <w:name w:val="heading 6"/>
    <w:basedOn w:val="Normal"/>
    <w:next w:val="Normal"/>
    <w:link w:val="Ttulo6Carte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tulo8">
    <w:name w:val="heading 8"/>
    <w:basedOn w:val="Normal"/>
    <w:next w:val="Normal"/>
    <w:link w:val="Ttulo8Carte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doClaro">
    <w:name w:val="Light Shading"/>
    <w:basedOn w:val="Tabe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esdeContacto">
    <w:name w:val="Informações de Contact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tulo1Carter">
    <w:name w:val="Título 1 Caráter"/>
    <w:basedOn w:val="Tipodeletrapredefinidodopargrafo"/>
    <w:link w:val="Ttulo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tulo2Carter">
    <w:name w:val="Título 2 Caráter"/>
    <w:basedOn w:val="Tipodeletrapredefinidodopargrafo"/>
    <w:link w:val="Ttulo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tulo3Carter">
    <w:name w:val="Título 3 Caráter"/>
    <w:basedOn w:val="Tipodeletrapredefinidodopargrafo"/>
    <w:link w:val="Ttulo3"/>
    <w:uiPriority w:val="4"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tulo6Carter">
    <w:name w:val="Título 6 Caráter"/>
    <w:basedOn w:val="Tipodeletrapredefinidodopargrafo"/>
    <w:link w:val="Ttulo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acommarca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anumerada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link w:val="TtuloCarte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grafia">
    <w:name w:val="Fotografia"/>
    <w:basedOn w:val="Normal"/>
    <w:uiPriority w:val="1"/>
    <w:qFormat/>
    <w:rsid w:val="00D5413C"/>
    <w:pPr>
      <w:spacing w:before="2400" w:after="400"/>
      <w:jc w:val="center"/>
    </w:pPr>
  </w:style>
  <w:style w:type="paragraph" w:styleId="Legenda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tulo9Carter">
    <w:name w:val="Título 9 Caráter"/>
    <w:basedOn w:val="Tipodeletrapredefinidodopargrafo"/>
    <w:link w:val="Ttulo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pPr>
      <w:spacing w:before="0"/>
      <w:outlineLvl w:val="9"/>
    </w:pPr>
  </w:style>
  <w:style w:type="paragraph" w:styleId="Rodap">
    <w:name w:val="footer"/>
    <w:basedOn w:val="Normal"/>
    <w:link w:val="RodapCarte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422FF"/>
    <w:rPr>
      <w:sz w:val="22"/>
      <w:szCs w:val="16"/>
    </w:rPr>
  </w:style>
  <w:style w:type="paragraph" w:styleId="ndice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ndice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ndice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122DB"/>
    <w:rPr>
      <w:rFonts w:ascii="Tahoma" w:hAnsi="Tahoma" w:cs="Tahoma"/>
      <w:szCs w:val="16"/>
    </w:rPr>
  </w:style>
  <w:style w:type="paragraph" w:styleId="Bibliografia">
    <w:name w:val="Bibliography"/>
    <w:basedOn w:val="Normal"/>
    <w:next w:val="Normal"/>
    <w:uiPriority w:val="39"/>
    <w:semiHidden/>
    <w:unhideWhenUsed/>
  </w:style>
  <w:style w:type="paragraph" w:styleId="Corpodetexto3">
    <w:name w:val="Body Text 3"/>
    <w:basedOn w:val="Normal"/>
    <w:link w:val="Corpodetexto3Carte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eladeRelatrio">
    <w:name w:val="Tabela de Relatório"/>
    <w:basedOn w:val="Tabela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acomGrelha">
    <w:name w:val="Table Grid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1A2000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A2000"/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A122DB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122DB"/>
    <w:rPr>
      <w:sz w:val="22"/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A122DB"/>
    <w:rPr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122DB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122D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122DB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A122DB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A122DB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A122DB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demacro">
    <w:name w:val="macro"/>
    <w:link w:val="TextodemacroCarte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A122DB"/>
    <w:rPr>
      <w:rFonts w:ascii="Consolas" w:hAnsi="Consolas"/>
      <w:szCs w:val="20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A122DB"/>
    <w:rPr>
      <w:rFonts w:ascii="Consolas" w:hAnsi="Consolas"/>
      <w:szCs w:val="21"/>
    </w:rPr>
  </w:style>
  <w:style w:type="character" w:styleId="TextodoMarcadordePosio">
    <w:name w:val="Placeholder Text"/>
    <w:basedOn w:val="Tipodeletrapredefinidodopargrafo"/>
    <w:uiPriority w:val="99"/>
    <w:semiHidden/>
    <w:rsid w:val="00A122DB"/>
    <w:rPr>
      <w:color w:val="595959" w:themeColor="text1" w:themeTint="A6"/>
    </w:rPr>
  </w:style>
  <w:style w:type="paragraph" w:styleId="PargrafodaLista">
    <w:name w:val="List Paragraph"/>
    <w:basedOn w:val="Normal"/>
    <w:uiPriority w:val="34"/>
    <w:semiHidden/>
    <w:qFormat/>
    <w:rsid w:val="000F7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Relat&#243;rio%20de%20estudante%20com%20capa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B8DDD-51ED-4213-A889-9F0312678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capa.dotx</Template>
  <TotalTime>172</TotalTime>
  <Pages>1</Pages>
  <Words>297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keywords/>
  <cp:lastModifiedBy>Emanuel Simäes Ferreira</cp:lastModifiedBy>
  <cp:revision>3</cp:revision>
  <dcterms:created xsi:type="dcterms:W3CDTF">2019-11-26T03:49:00Z</dcterms:created>
  <dcterms:modified xsi:type="dcterms:W3CDTF">2019-11-27T12:13:00Z</dcterms:modified>
  <cp:version/>
</cp:coreProperties>
</file>