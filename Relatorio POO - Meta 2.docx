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1B6B" w14:textId="77777777" w:rsidR="00D5413C" w:rsidRDefault="00E0391E">
      <w:pPr>
        <w:pStyle w:val="Fotografia"/>
      </w:pPr>
      <w:bookmarkStart w:id="0" w:name="_Toc4359765"/>
      <w:bookmarkStart w:id="1" w:name="_Toc10408688"/>
      <w:r>
        <w:rPr>
          <w:noProof/>
        </w:rPr>
        <w:drawing>
          <wp:anchor distT="0" distB="0" distL="114300" distR="114300" simplePos="0" relativeHeight="251660288" behindDoc="1" locked="0" layoutInCell="1" allowOverlap="1" wp14:anchorId="2748E62C" wp14:editId="32B2EDC4">
            <wp:simplePos x="0" y="0"/>
            <wp:positionH relativeFrom="margin">
              <wp:align>center</wp:align>
            </wp:positionH>
            <wp:positionV relativeFrom="paragraph">
              <wp:posOffset>1118540</wp:posOffset>
            </wp:positionV>
            <wp:extent cx="438912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69" y="21530"/>
                <wp:lineTo x="21469" y="0"/>
                <wp:lineTo x="0" y="0"/>
              </wp:wrapPolygon>
            </wp:wrapTight>
            <wp:docPr id="2" name="Imagem 2" descr="Resultado de imagem para 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649F9D2E" w14:textId="77777777" w:rsidR="00E0391E" w:rsidRDefault="00E0391E" w:rsidP="00D5413C">
      <w:pPr>
        <w:pStyle w:val="Ttulo"/>
      </w:pPr>
    </w:p>
    <w:p w14:paraId="5A5DC839" w14:textId="77777777" w:rsidR="00E0391E" w:rsidRDefault="00E0391E" w:rsidP="00D5413C">
      <w:pPr>
        <w:pStyle w:val="Ttulo"/>
      </w:pPr>
    </w:p>
    <w:p w14:paraId="5AD71CBB" w14:textId="77777777" w:rsidR="00E0391E" w:rsidRDefault="00E0391E" w:rsidP="00D5413C">
      <w:pPr>
        <w:pStyle w:val="Ttulo"/>
      </w:pPr>
    </w:p>
    <w:p w14:paraId="09760C9A" w14:textId="77777777" w:rsidR="00E0391E" w:rsidRDefault="00E0391E" w:rsidP="00D5413C">
      <w:pPr>
        <w:pStyle w:val="Ttulo"/>
      </w:pPr>
    </w:p>
    <w:p w14:paraId="10CE1B2F" w14:textId="77777777" w:rsidR="00E0391E" w:rsidRDefault="00E0391E" w:rsidP="00D5413C">
      <w:pPr>
        <w:pStyle w:val="Ttulo"/>
      </w:pPr>
    </w:p>
    <w:p w14:paraId="4DF58622" w14:textId="77777777" w:rsidR="00E0391E" w:rsidRDefault="00E0391E" w:rsidP="00D5413C">
      <w:pPr>
        <w:pStyle w:val="Ttulo"/>
      </w:pPr>
    </w:p>
    <w:p w14:paraId="5F2798B2" w14:textId="77777777" w:rsidR="001638F6" w:rsidRDefault="00E0391E" w:rsidP="00D5413C">
      <w:pPr>
        <w:pStyle w:val="Ttulo"/>
      </w:pPr>
      <w:r>
        <w:t>Simulador de corridas</w:t>
      </w:r>
    </w:p>
    <w:p w14:paraId="0D19D669" w14:textId="77777777" w:rsidR="00E0391E" w:rsidRDefault="00E0391E" w:rsidP="006C62A8">
      <w:pPr>
        <w:pStyle w:val="Ttulo"/>
      </w:pPr>
    </w:p>
    <w:p w14:paraId="33432348" w14:textId="5D543216" w:rsidR="00E0391E" w:rsidRPr="00E0391E" w:rsidRDefault="00E0391E" w:rsidP="006C62A8">
      <w:pPr>
        <w:pStyle w:val="Ttulo"/>
        <w:rPr>
          <w:sz w:val="32"/>
          <w:szCs w:val="32"/>
        </w:rPr>
      </w:pPr>
      <w:r w:rsidRPr="00E0391E">
        <w:rPr>
          <w:sz w:val="32"/>
          <w:szCs w:val="32"/>
        </w:rPr>
        <w:t xml:space="preserve">Trabalho prático POO – Meta </w:t>
      </w:r>
      <w:r w:rsidR="002033EA">
        <w:rPr>
          <w:sz w:val="32"/>
          <w:szCs w:val="32"/>
        </w:rPr>
        <w:t>2</w:t>
      </w:r>
    </w:p>
    <w:p w14:paraId="31AD5048" w14:textId="77777777" w:rsidR="003422FF" w:rsidRDefault="006C62A8" w:rsidP="006C62A8">
      <w:pPr>
        <w:pStyle w:val="InformaesdeContacto"/>
        <w:ind w:left="1440" w:firstLine="720"/>
        <w:jc w:val="left"/>
      </w:pPr>
      <w:r>
        <w:t xml:space="preserve">  </w:t>
      </w:r>
      <w:r w:rsidR="00E0391E">
        <w:t>E</w:t>
      </w:r>
      <w:r w:rsidR="00E0391E">
        <w:rPr>
          <w:lang w:bidi="pt-PT"/>
        </w:rPr>
        <w:t xml:space="preserve">manuel Simões Ferreira </w:t>
      </w:r>
      <w:r w:rsidR="00D5413C">
        <w:rPr>
          <w:lang w:bidi="pt-PT"/>
        </w:rPr>
        <w:t>|</w:t>
      </w:r>
      <w:r w:rsidR="00E0391E">
        <w:rPr>
          <w:lang w:bidi="pt-PT"/>
        </w:rPr>
        <w:t xml:space="preserve"> </w:t>
      </w:r>
      <w:r w:rsidR="00E0391E" w:rsidRPr="00E0391E">
        <w:rPr>
          <w:rFonts w:asciiTheme="majorBidi" w:hAnsiTheme="majorBidi" w:cstheme="majorBidi"/>
          <w:lang w:bidi="pt-PT"/>
        </w:rPr>
        <w:t>2017011062</w:t>
      </w:r>
      <w:r w:rsidR="00D5413C">
        <w:rPr>
          <w:lang w:bidi="pt-PT"/>
        </w:rPr>
        <w:t xml:space="preserve"> </w:t>
      </w:r>
      <w:r w:rsidR="003422FF">
        <w:rPr>
          <w:lang w:bidi="pt-PT"/>
        </w:rPr>
        <w:br w:type="page"/>
      </w:r>
    </w:p>
    <w:p w14:paraId="60EDACCD" w14:textId="77777777" w:rsidR="000F77D7" w:rsidRDefault="000F77D7" w:rsidP="00D5413C"/>
    <w:p w14:paraId="190B1BBA" w14:textId="77777777" w:rsidR="00E0391E" w:rsidRPr="000F77D7" w:rsidRDefault="000F77D7" w:rsidP="00DA1049">
      <w:pPr>
        <w:pStyle w:val="Ttulo1"/>
        <w:numPr>
          <w:ilvl w:val="0"/>
          <w:numId w:val="4"/>
        </w:numPr>
      </w:pPr>
      <w:r w:rsidRPr="000F77D7">
        <w:t>Quais foram as classes consideradas na primeira versão da aplicação que foi testada?</w:t>
      </w:r>
    </w:p>
    <w:p w14:paraId="5A336D95" w14:textId="2D7AAB66" w:rsidR="00E0391E" w:rsidRDefault="002033EA" w:rsidP="00E0391E">
      <w:pPr>
        <w:pStyle w:val="Listacommarcas"/>
        <w:numPr>
          <w:ilvl w:val="0"/>
          <w:numId w:val="0"/>
        </w:numPr>
      </w:pPr>
      <w:r w:rsidRPr="002033EA">
        <w:rPr>
          <w:noProof/>
        </w:rPr>
        <w:drawing>
          <wp:inline distT="0" distB="0" distL="0" distR="0" wp14:anchorId="3F00A976" wp14:editId="564B79B9">
            <wp:extent cx="4838700" cy="35143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47" cy="352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E41F" w14:textId="77777777" w:rsidR="001638F6" w:rsidRPr="000F77D7" w:rsidRDefault="001638F6" w:rsidP="007021DE">
      <w:pPr>
        <w:rPr>
          <w:sz w:val="28"/>
          <w:szCs w:val="28"/>
        </w:rPr>
      </w:pPr>
    </w:p>
    <w:p w14:paraId="3FBBA44A" w14:textId="4252BB28" w:rsidR="002033EA" w:rsidRDefault="002033EA" w:rsidP="00DA1049">
      <w:pPr>
        <w:pStyle w:val="Ttulo1"/>
        <w:numPr>
          <w:ilvl w:val="0"/>
          <w:numId w:val="4"/>
        </w:numPr>
      </w:pPr>
      <w:r>
        <w:t xml:space="preserve">Quais os conceitos/classe que identificou ao ler o enunciado? </w:t>
      </w:r>
    </w:p>
    <w:p w14:paraId="1C9A901D" w14:textId="77777777" w:rsidR="002033EA" w:rsidRDefault="002033EA" w:rsidP="002033EA">
      <w:pPr>
        <w:pStyle w:val="Default"/>
        <w:rPr>
          <w:sz w:val="28"/>
          <w:szCs w:val="28"/>
        </w:rPr>
      </w:pPr>
    </w:p>
    <w:p w14:paraId="70976B38" w14:textId="10AE6DDB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Corrida </w:t>
      </w:r>
    </w:p>
    <w:p w14:paraId="7BF93681" w14:textId="6F014E18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Campeonato </w:t>
      </w:r>
    </w:p>
    <w:p w14:paraId="22ACFA1C" w14:textId="353BBE50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Pista </w:t>
      </w:r>
    </w:p>
    <w:p w14:paraId="6103D8C4" w14:textId="2C1A736A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Garagem </w:t>
      </w:r>
    </w:p>
    <w:p w14:paraId="6B9FB3D0" w14:textId="62101AB9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Carro </w:t>
      </w:r>
    </w:p>
    <w:p w14:paraId="68C21FE1" w14:textId="0DCA6AEC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Piloto </w:t>
      </w:r>
    </w:p>
    <w:p w14:paraId="7A4DFB89" w14:textId="2A72A9AF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Autódromo </w:t>
      </w:r>
    </w:p>
    <w:p w14:paraId="1CB7C031" w14:textId="573FA86E" w:rsidR="002033EA" w:rsidRDefault="002033EA" w:rsidP="00DA1049">
      <w:pPr>
        <w:pStyle w:val="InformaesdeContacto"/>
        <w:numPr>
          <w:ilvl w:val="0"/>
          <w:numId w:val="3"/>
        </w:numPr>
        <w:jc w:val="left"/>
      </w:pPr>
      <w:r>
        <w:t xml:space="preserve">DGV </w:t>
      </w:r>
    </w:p>
    <w:p w14:paraId="5054D05F" w14:textId="77777777" w:rsidR="002033EA" w:rsidRDefault="002033EA" w:rsidP="002033EA">
      <w:pPr>
        <w:pStyle w:val="Default"/>
        <w:rPr>
          <w:sz w:val="22"/>
          <w:szCs w:val="22"/>
        </w:rPr>
      </w:pPr>
    </w:p>
    <w:p w14:paraId="60CAABAB" w14:textId="1CB1AEDF" w:rsidR="002033EA" w:rsidRDefault="002033EA" w:rsidP="00DA1049">
      <w:pPr>
        <w:pStyle w:val="Ttulo1"/>
        <w:numPr>
          <w:ilvl w:val="0"/>
          <w:numId w:val="4"/>
        </w:numPr>
      </w:pPr>
      <w:r>
        <w:lastRenderedPageBreak/>
        <w:t xml:space="preserve">Relativamente a duas das principais classes da aplicação, identifique em que classes ou partes do programa são criados, armazenados e destruídos os seus objetos. </w:t>
      </w:r>
    </w:p>
    <w:p w14:paraId="678E6485" w14:textId="77777777" w:rsidR="002033EA" w:rsidRPr="002033EA" w:rsidRDefault="002033EA" w:rsidP="002033EA"/>
    <w:p w14:paraId="6D900F5F" w14:textId="474A49EA" w:rsidR="002033EA" w:rsidRDefault="002033EA" w:rsidP="00DA1049">
      <w:pPr>
        <w:pStyle w:val="Default"/>
        <w:numPr>
          <w:ilvl w:val="0"/>
          <w:numId w:val="5"/>
        </w:numPr>
        <w:spacing w:after="56"/>
        <w:rPr>
          <w:rFonts w:cstheme="minorBidi"/>
          <w:color w:val="4D322D" w:themeColor="text2"/>
          <w:sz w:val="22"/>
          <w:szCs w:val="22"/>
        </w:rPr>
      </w:pPr>
      <w:r>
        <w:rPr>
          <w:rFonts w:cstheme="minorBidi"/>
          <w:color w:val="4D322D" w:themeColor="text2"/>
          <w:sz w:val="22"/>
          <w:szCs w:val="22"/>
        </w:rPr>
        <w:t xml:space="preserve">DGV - Todos os objetos Autódromo, Piloto, Carro e Campeonato são destruídos pelo DGV. Este é o detentor de todos estes objetos e como tal é o responsável pela criação destes também. </w:t>
      </w:r>
    </w:p>
    <w:p w14:paraId="0802801C" w14:textId="77777777" w:rsidR="002033EA" w:rsidRDefault="002033EA" w:rsidP="002033EA">
      <w:pPr>
        <w:pStyle w:val="Default"/>
        <w:spacing w:after="56"/>
        <w:ind w:left="720"/>
        <w:rPr>
          <w:rFonts w:cstheme="minorBidi"/>
          <w:color w:val="4D322D" w:themeColor="text2"/>
          <w:sz w:val="22"/>
          <w:szCs w:val="22"/>
        </w:rPr>
      </w:pPr>
    </w:p>
    <w:p w14:paraId="4AAA9CAF" w14:textId="101C3141" w:rsidR="002033EA" w:rsidRDefault="002033EA" w:rsidP="00DA1049">
      <w:pPr>
        <w:pStyle w:val="Default"/>
        <w:numPr>
          <w:ilvl w:val="0"/>
          <w:numId w:val="5"/>
        </w:numPr>
        <w:rPr>
          <w:color w:val="4D322D" w:themeColor="text2"/>
          <w:sz w:val="22"/>
          <w:szCs w:val="22"/>
        </w:rPr>
      </w:pPr>
      <w:r>
        <w:rPr>
          <w:rFonts w:cstheme="minorBidi"/>
          <w:color w:val="4D322D" w:themeColor="text2"/>
          <w:sz w:val="22"/>
          <w:szCs w:val="22"/>
        </w:rPr>
        <w:t xml:space="preserve">Piloto </w:t>
      </w:r>
      <w:r>
        <w:rPr>
          <w:color w:val="4D322D" w:themeColor="text2"/>
          <w:sz w:val="22"/>
          <w:szCs w:val="22"/>
        </w:rPr>
        <w:t xml:space="preserve">– É criado, armazenado e destruído pelo DGV. </w:t>
      </w:r>
    </w:p>
    <w:p w14:paraId="0E49B214" w14:textId="77777777" w:rsidR="002033EA" w:rsidRDefault="002033EA" w:rsidP="002033EA">
      <w:pPr>
        <w:pStyle w:val="Default"/>
        <w:rPr>
          <w:color w:val="4D322D" w:themeColor="text2"/>
          <w:sz w:val="22"/>
          <w:szCs w:val="22"/>
        </w:rPr>
      </w:pPr>
    </w:p>
    <w:p w14:paraId="3C416E33" w14:textId="58AF4D5D" w:rsidR="002033EA" w:rsidRDefault="002033EA" w:rsidP="00DA1049">
      <w:pPr>
        <w:pStyle w:val="Ttulo1"/>
        <w:numPr>
          <w:ilvl w:val="0"/>
          <w:numId w:val="4"/>
        </w:numPr>
      </w:pPr>
      <w:r>
        <w:t xml:space="preserve">Indique um exemplo de uma responsabilidade atribuída a uma classe que esteja de acordo com a orientação dada acerca de Encapsulamento. </w:t>
      </w:r>
    </w:p>
    <w:p w14:paraId="352D7890" w14:textId="77777777" w:rsidR="002033EA" w:rsidRDefault="002033EA" w:rsidP="002033EA">
      <w:pPr>
        <w:pStyle w:val="Default"/>
        <w:rPr>
          <w:color w:val="4D322D" w:themeColor="text2"/>
          <w:sz w:val="28"/>
          <w:szCs w:val="28"/>
        </w:rPr>
      </w:pPr>
    </w:p>
    <w:p w14:paraId="2C770494" w14:textId="1070FC87" w:rsidR="002033EA" w:rsidRDefault="002033EA" w:rsidP="00DA1049">
      <w:pPr>
        <w:pStyle w:val="Default"/>
        <w:numPr>
          <w:ilvl w:val="0"/>
          <w:numId w:val="6"/>
        </w:numPr>
        <w:spacing w:after="56"/>
        <w:rPr>
          <w:color w:val="4D322D" w:themeColor="text2"/>
          <w:sz w:val="22"/>
          <w:szCs w:val="22"/>
        </w:rPr>
      </w:pPr>
      <w:r>
        <w:rPr>
          <w:color w:val="4D322D" w:themeColor="text2"/>
          <w:sz w:val="22"/>
          <w:szCs w:val="22"/>
        </w:rPr>
        <w:t xml:space="preserve">Autódromo – tem a responsabilidade de guardar e alterar as posições dos carros na pista e manter essas posições ordenadas de forma decrescente. </w:t>
      </w:r>
    </w:p>
    <w:p w14:paraId="59947652" w14:textId="77777777" w:rsidR="002033EA" w:rsidRDefault="002033EA" w:rsidP="002033EA">
      <w:pPr>
        <w:pStyle w:val="Default"/>
        <w:spacing w:after="56"/>
        <w:ind w:left="720"/>
        <w:rPr>
          <w:color w:val="4D322D" w:themeColor="text2"/>
          <w:sz w:val="22"/>
          <w:szCs w:val="22"/>
        </w:rPr>
      </w:pPr>
    </w:p>
    <w:p w14:paraId="6CF77A8E" w14:textId="1D9EABEB" w:rsidR="002033EA" w:rsidRDefault="002033EA" w:rsidP="00DA1049">
      <w:pPr>
        <w:pStyle w:val="Default"/>
        <w:numPr>
          <w:ilvl w:val="0"/>
          <w:numId w:val="6"/>
        </w:numPr>
        <w:rPr>
          <w:color w:val="4D322D" w:themeColor="text2"/>
          <w:sz w:val="22"/>
          <w:szCs w:val="22"/>
        </w:rPr>
      </w:pPr>
      <w:r>
        <w:rPr>
          <w:color w:val="4D322D" w:themeColor="text2"/>
          <w:sz w:val="22"/>
          <w:szCs w:val="22"/>
        </w:rPr>
        <w:t xml:space="preserve">DGV – tem a responsabilidade de guardar a pontuação de cada piloto a competir e alterar as pontuações no final de cada corrida. Também mantém os valores ordenados de forma decrescente. </w:t>
      </w:r>
    </w:p>
    <w:p w14:paraId="6D257CCA" w14:textId="77777777" w:rsidR="002033EA" w:rsidRDefault="002033EA" w:rsidP="002033EA">
      <w:pPr>
        <w:pStyle w:val="Default"/>
        <w:rPr>
          <w:color w:val="4D322D" w:themeColor="text2"/>
          <w:sz w:val="22"/>
          <w:szCs w:val="22"/>
        </w:rPr>
      </w:pPr>
    </w:p>
    <w:p w14:paraId="52313E1A" w14:textId="077671F7" w:rsidR="002033EA" w:rsidRDefault="002033EA" w:rsidP="00DA1049">
      <w:pPr>
        <w:pStyle w:val="Ttulo1"/>
        <w:numPr>
          <w:ilvl w:val="0"/>
          <w:numId w:val="4"/>
        </w:numPr>
      </w:pPr>
      <w:r>
        <w:t xml:space="preserve">De entre as classes que fez, escolha duas e justifique por que considera que são classes com objetivo focado, coeso e sem dispersão. </w:t>
      </w:r>
    </w:p>
    <w:p w14:paraId="46285ADD" w14:textId="77777777" w:rsidR="002033EA" w:rsidRDefault="002033EA" w:rsidP="002033EA">
      <w:pPr>
        <w:pStyle w:val="Default"/>
        <w:rPr>
          <w:color w:val="4D322D" w:themeColor="text2"/>
          <w:sz w:val="28"/>
          <w:szCs w:val="28"/>
        </w:rPr>
      </w:pPr>
    </w:p>
    <w:p w14:paraId="1532ADF3" w14:textId="0D624DD0" w:rsidR="002033EA" w:rsidRDefault="002033EA" w:rsidP="00DA1049">
      <w:pPr>
        <w:pStyle w:val="Default"/>
        <w:numPr>
          <w:ilvl w:val="0"/>
          <w:numId w:val="8"/>
        </w:numPr>
        <w:spacing w:after="58"/>
        <w:rPr>
          <w:color w:val="4D322D" w:themeColor="text2"/>
          <w:sz w:val="22"/>
          <w:szCs w:val="22"/>
        </w:rPr>
      </w:pPr>
      <w:proofErr w:type="gramStart"/>
      <w:r>
        <w:rPr>
          <w:color w:val="4D322D" w:themeColor="text2"/>
          <w:sz w:val="22"/>
          <w:szCs w:val="22"/>
        </w:rPr>
        <w:t>Classe Via</w:t>
      </w:r>
      <w:proofErr w:type="gramEnd"/>
      <w:r>
        <w:rPr>
          <w:color w:val="4D322D" w:themeColor="text2"/>
          <w:sz w:val="22"/>
          <w:szCs w:val="22"/>
        </w:rPr>
        <w:t xml:space="preserve"> – Guarda dados relativamente a uma via da pista tais como Carro, posição dele na via, tempo e tem a responsabilidade de informar o carro do tempo que passou. </w:t>
      </w:r>
    </w:p>
    <w:p w14:paraId="0F4FCD07" w14:textId="77777777" w:rsidR="002033EA" w:rsidRDefault="002033EA" w:rsidP="002033EA">
      <w:pPr>
        <w:pStyle w:val="Default"/>
        <w:spacing w:after="58"/>
        <w:ind w:left="780"/>
        <w:rPr>
          <w:color w:val="4D322D" w:themeColor="text2"/>
          <w:sz w:val="22"/>
          <w:szCs w:val="22"/>
        </w:rPr>
      </w:pPr>
    </w:p>
    <w:p w14:paraId="5447F8B3" w14:textId="0AD26B60" w:rsidR="002033EA" w:rsidRDefault="002033EA" w:rsidP="00DA1049">
      <w:pPr>
        <w:pStyle w:val="Default"/>
        <w:numPr>
          <w:ilvl w:val="0"/>
          <w:numId w:val="7"/>
        </w:numPr>
        <w:rPr>
          <w:color w:val="4D322D" w:themeColor="text2"/>
          <w:sz w:val="22"/>
          <w:szCs w:val="22"/>
        </w:rPr>
      </w:pPr>
      <w:r>
        <w:rPr>
          <w:color w:val="4D322D" w:themeColor="text2"/>
          <w:sz w:val="22"/>
          <w:szCs w:val="22"/>
        </w:rPr>
        <w:t xml:space="preserve">Classe Piloto – Guarda dados comuns relativamente a todos os tipos de pilotos e responsabilidades comuns a todos os pilotos também </w:t>
      </w:r>
    </w:p>
    <w:p w14:paraId="35A78891" w14:textId="54BC63FC" w:rsidR="002033EA" w:rsidRDefault="002033EA" w:rsidP="00DA1049">
      <w:pPr>
        <w:pStyle w:val="Ttulo1"/>
        <w:numPr>
          <w:ilvl w:val="0"/>
          <w:numId w:val="4"/>
        </w:numPr>
      </w:pPr>
      <w:r>
        <w:lastRenderedPageBreak/>
        <w:t xml:space="preserve">Relativamente à aplicação entregue, quais as classes que considera com responsabilidades de interface com o utilizador e quais as que representam a lógica? </w:t>
      </w:r>
    </w:p>
    <w:p w14:paraId="772EFAA3" w14:textId="77777777" w:rsidR="002033EA" w:rsidRDefault="002033EA" w:rsidP="002033EA">
      <w:pPr>
        <w:pStyle w:val="Default"/>
        <w:rPr>
          <w:color w:val="4D322D" w:themeColor="text2"/>
          <w:sz w:val="28"/>
          <w:szCs w:val="28"/>
        </w:rPr>
      </w:pPr>
    </w:p>
    <w:p w14:paraId="605248DB" w14:textId="5A54A565" w:rsidR="002033EA" w:rsidRDefault="002033EA" w:rsidP="00DA1049">
      <w:pPr>
        <w:pStyle w:val="Default"/>
        <w:numPr>
          <w:ilvl w:val="0"/>
          <w:numId w:val="7"/>
        </w:numPr>
        <w:spacing w:after="54"/>
        <w:rPr>
          <w:color w:val="4D322D" w:themeColor="text2"/>
          <w:sz w:val="22"/>
          <w:szCs w:val="22"/>
        </w:rPr>
      </w:pPr>
      <w:r>
        <w:rPr>
          <w:color w:val="4D322D" w:themeColor="text2"/>
          <w:sz w:val="22"/>
          <w:szCs w:val="22"/>
        </w:rPr>
        <w:t xml:space="preserve">Responsabilidade de interface: Classe Consola. </w:t>
      </w:r>
    </w:p>
    <w:p w14:paraId="4FC1ED52" w14:textId="21170AC9" w:rsidR="002033EA" w:rsidRDefault="002033EA" w:rsidP="00DA1049">
      <w:pPr>
        <w:pStyle w:val="Default"/>
        <w:numPr>
          <w:ilvl w:val="0"/>
          <w:numId w:val="7"/>
        </w:numPr>
        <w:rPr>
          <w:color w:val="4D322D" w:themeColor="text2"/>
          <w:sz w:val="22"/>
          <w:szCs w:val="22"/>
        </w:rPr>
      </w:pPr>
      <w:r>
        <w:rPr>
          <w:color w:val="4D322D" w:themeColor="text2"/>
          <w:sz w:val="22"/>
          <w:szCs w:val="22"/>
        </w:rPr>
        <w:t xml:space="preserve">Responsabilidade de logica: DGV. </w:t>
      </w:r>
    </w:p>
    <w:p w14:paraId="5DBA54FA" w14:textId="77777777" w:rsidR="002033EA" w:rsidRDefault="002033EA" w:rsidP="002033EA">
      <w:pPr>
        <w:pStyle w:val="Default"/>
        <w:rPr>
          <w:color w:val="4D322D" w:themeColor="text2"/>
          <w:sz w:val="22"/>
          <w:szCs w:val="22"/>
        </w:rPr>
      </w:pPr>
    </w:p>
    <w:p w14:paraId="4C740716" w14:textId="5DD28987" w:rsidR="005F2566" w:rsidRDefault="002033EA" w:rsidP="00DA1049">
      <w:pPr>
        <w:pStyle w:val="Ttulo1"/>
        <w:numPr>
          <w:ilvl w:val="0"/>
          <w:numId w:val="4"/>
        </w:numPr>
      </w:pPr>
      <w:r>
        <w:t xml:space="preserve">Identifique o primeiro objeto para além da camada de interação com o utilizador que recebe e coordena uma funcionalidade de natureza lógica? </w:t>
      </w:r>
    </w:p>
    <w:p w14:paraId="70F2F3BB" w14:textId="77777777" w:rsidR="005F2566" w:rsidRPr="005F2566" w:rsidRDefault="005F2566" w:rsidP="005F2566"/>
    <w:p w14:paraId="4C5472C0" w14:textId="35DF5E09" w:rsidR="002033EA" w:rsidRDefault="002033EA" w:rsidP="00DA1049">
      <w:pPr>
        <w:pStyle w:val="Default"/>
        <w:numPr>
          <w:ilvl w:val="0"/>
          <w:numId w:val="10"/>
        </w:numPr>
        <w:rPr>
          <w:color w:val="4D322D" w:themeColor="text2"/>
          <w:sz w:val="22"/>
          <w:szCs w:val="22"/>
        </w:rPr>
      </w:pPr>
      <w:r>
        <w:rPr>
          <w:color w:val="4D322D" w:themeColor="text2"/>
          <w:sz w:val="22"/>
          <w:szCs w:val="22"/>
        </w:rPr>
        <w:t xml:space="preserve">A classe DGV recebe informação do utilizador proveniente da classe Consola e processa essa informação. </w:t>
      </w:r>
    </w:p>
    <w:p w14:paraId="65E02DAC" w14:textId="77777777" w:rsidR="005F2566" w:rsidRDefault="005F2566" w:rsidP="002033EA">
      <w:pPr>
        <w:pStyle w:val="Default"/>
        <w:rPr>
          <w:color w:val="4D322D" w:themeColor="text2"/>
          <w:sz w:val="22"/>
          <w:szCs w:val="22"/>
        </w:rPr>
      </w:pPr>
    </w:p>
    <w:p w14:paraId="723ED8BB" w14:textId="77777777" w:rsidR="005F2566" w:rsidRDefault="005F2566" w:rsidP="002033EA">
      <w:pPr>
        <w:pStyle w:val="Default"/>
        <w:rPr>
          <w:color w:val="4D322D" w:themeColor="text2"/>
          <w:sz w:val="22"/>
          <w:szCs w:val="22"/>
        </w:rPr>
      </w:pPr>
    </w:p>
    <w:p w14:paraId="3142B63E" w14:textId="3C8D24F8" w:rsidR="002033EA" w:rsidRDefault="002033EA" w:rsidP="00DA1049">
      <w:pPr>
        <w:pStyle w:val="Default"/>
        <w:numPr>
          <w:ilvl w:val="0"/>
          <w:numId w:val="4"/>
        </w:numPr>
        <w:rPr>
          <w:rFonts w:cstheme="minorBidi"/>
          <w:color w:val="4D322D" w:themeColor="text2"/>
          <w:sz w:val="28"/>
          <w:szCs w:val="28"/>
        </w:rPr>
      </w:pPr>
      <w:r w:rsidRPr="002033EA">
        <w:rPr>
          <w:rStyle w:val="Ttulo1Carter"/>
        </w:rPr>
        <w:t>A classe que representa a envolvente de toda a lógica executa em pormenor muitas funcionalidades, ou delega noutras classes? Indique um exemplo em que esta classe delega uma funcionalidade noutra classe</w:t>
      </w:r>
      <w:r>
        <w:rPr>
          <w:rFonts w:cstheme="minorBidi"/>
          <w:color w:val="4D322D" w:themeColor="text2"/>
          <w:sz w:val="28"/>
          <w:szCs w:val="28"/>
        </w:rPr>
        <w:t xml:space="preserve">. </w:t>
      </w:r>
    </w:p>
    <w:p w14:paraId="0DD00774" w14:textId="77777777" w:rsidR="005F2566" w:rsidRDefault="005F2566" w:rsidP="005F2566">
      <w:pPr>
        <w:pStyle w:val="Default"/>
        <w:ind w:left="360"/>
        <w:rPr>
          <w:rFonts w:cstheme="minorBidi"/>
          <w:color w:val="4D322D" w:themeColor="text2"/>
          <w:sz w:val="28"/>
          <w:szCs w:val="28"/>
        </w:rPr>
      </w:pPr>
    </w:p>
    <w:p w14:paraId="67563D7D" w14:textId="77777777" w:rsidR="002033EA" w:rsidRDefault="002033EA" w:rsidP="002033EA">
      <w:pPr>
        <w:pStyle w:val="Default"/>
        <w:rPr>
          <w:rFonts w:cstheme="minorBidi"/>
          <w:color w:val="4D322D" w:themeColor="text2"/>
          <w:sz w:val="28"/>
          <w:szCs w:val="28"/>
        </w:rPr>
      </w:pPr>
    </w:p>
    <w:p w14:paraId="7281E3DC" w14:textId="229F1853" w:rsidR="002033EA" w:rsidRDefault="002033EA" w:rsidP="00DA1049">
      <w:pPr>
        <w:pStyle w:val="Default"/>
        <w:numPr>
          <w:ilvl w:val="0"/>
          <w:numId w:val="9"/>
        </w:numPr>
        <w:rPr>
          <w:color w:val="4D322D" w:themeColor="text2"/>
          <w:sz w:val="22"/>
          <w:szCs w:val="22"/>
        </w:rPr>
      </w:pPr>
      <w:r>
        <w:rPr>
          <w:color w:val="4D322D" w:themeColor="text2"/>
          <w:sz w:val="22"/>
          <w:szCs w:val="22"/>
        </w:rPr>
        <w:t>A classe DGV, ao efetuar o comando “</w:t>
      </w:r>
      <w:proofErr w:type="spellStart"/>
      <w:r>
        <w:rPr>
          <w:color w:val="4D322D" w:themeColor="text2"/>
          <w:sz w:val="22"/>
          <w:szCs w:val="22"/>
        </w:rPr>
        <w:t>entranocarro</w:t>
      </w:r>
      <w:proofErr w:type="spellEnd"/>
      <w:r>
        <w:rPr>
          <w:color w:val="4D322D" w:themeColor="text2"/>
          <w:sz w:val="22"/>
          <w:szCs w:val="22"/>
        </w:rPr>
        <w:t xml:space="preserve">” deixa a responsabilidade de fazer esse registo, à classe Carro. </w:t>
      </w:r>
    </w:p>
    <w:p w14:paraId="7C0F6DFF" w14:textId="77777777" w:rsidR="002033EA" w:rsidRDefault="002033EA" w:rsidP="002033EA">
      <w:pPr>
        <w:pStyle w:val="Default"/>
        <w:rPr>
          <w:color w:val="4D322D" w:themeColor="text2"/>
          <w:sz w:val="22"/>
          <w:szCs w:val="22"/>
        </w:rPr>
      </w:pPr>
    </w:p>
    <w:p w14:paraId="76FBD23C" w14:textId="5EBB59F3" w:rsidR="002033EA" w:rsidRDefault="002033EA" w:rsidP="00DA1049">
      <w:pPr>
        <w:pStyle w:val="Default"/>
        <w:numPr>
          <w:ilvl w:val="0"/>
          <w:numId w:val="4"/>
        </w:numPr>
        <w:rPr>
          <w:color w:val="4D322D" w:themeColor="text2"/>
          <w:sz w:val="28"/>
          <w:szCs w:val="28"/>
        </w:rPr>
      </w:pPr>
      <w:r w:rsidRPr="002033EA">
        <w:rPr>
          <w:rStyle w:val="Ttulo1Carter"/>
        </w:rPr>
        <w:t>Apresente as principais classes da aplicação através da seguinte informação</w:t>
      </w:r>
      <w:r>
        <w:rPr>
          <w:color w:val="4D322D" w:themeColor="text2"/>
          <w:sz w:val="28"/>
          <w:szCs w:val="28"/>
        </w:rPr>
        <w:t xml:space="preserve">: </w:t>
      </w:r>
    </w:p>
    <w:p w14:paraId="35BD38B7" w14:textId="77777777" w:rsidR="002033EA" w:rsidRDefault="002033EA" w:rsidP="002033EA">
      <w:pPr>
        <w:pStyle w:val="Default"/>
        <w:rPr>
          <w:color w:val="4D322D" w:themeColor="text2"/>
          <w:sz w:val="28"/>
          <w:szCs w:val="28"/>
        </w:rPr>
      </w:pPr>
    </w:p>
    <w:p w14:paraId="37359421" w14:textId="557B58F9" w:rsidR="002033EA" w:rsidRPr="005F2566" w:rsidRDefault="002033EA" w:rsidP="00DA1049">
      <w:pPr>
        <w:pStyle w:val="Default"/>
        <w:numPr>
          <w:ilvl w:val="0"/>
          <w:numId w:val="9"/>
        </w:numPr>
        <w:spacing w:after="56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Classe: Consola </w:t>
      </w:r>
    </w:p>
    <w:p w14:paraId="476C6B1C" w14:textId="77777777" w:rsidR="005F2566" w:rsidRDefault="002033EA" w:rsidP="00DA1049">
      <w:pPr>
        <w:pStyle w:val="Default"/>
        <w:numPr>
          <w:ilvl w:val="0"/>
          <w:numId w:val="9"/>
        </w:numPr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Responsabilidades: </w:t>
      </w:r>
    </w:p>
    <w:p w14:paraId="1D80930D" w14:textId="69D910F5" w:rsidR="002033EA" w:rsidRPr="005F2566" w:rsidRDefault="002033EA" w:rsidP="00DA1049">
      <w:pPr>
        <w:pStyle w:val="Default"/>
        <w:numPr>
          <w:ilvl w:val="1"/>
          <w:numId w:val="9"/>
        </w:numPr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 w:cs="Courier New"/>
          <w:color w:val="4D322D" w:themeColor="text2"/>
          <w:sz w:val="22"/>
          <w:szCs w:val="22"/>
        </w:rPr>
        <w:t xml:space="preserve">Interação com o utilizador </w:t>
      </w:r>
    </w:p>
    <w:p w14:paraId="68962420" w14:textId="77777777" w:rsidR="002033EA" w:rsidRPr="005F2566" w:rsidRDefault="002033EA" w:rsidP="005F2566">
      <w:pPr>
        <w:pStyle w:val="Default"/>
        <w:ind w:left="780"/>
        <w:rPr>
          <w:rFonts w:asciiTheme="minorHAnsi" w:hAnsiTheme="minorHAnsi" w:cs="Courier New"/>
          <w:color w:val="4D322D" w:themeColor="text2"/>
          <w:sz w:val="22"/>
          <w:szCs w:val="22"/>
        </w:rPr>
      </w:pPr>
    </w:p>
    <w:p w14:paraId="62F4C7A0" w14:textId="77777777" w:rsidR="002033EA" w:rsidRPr="005F2566" w:rsidRDefault="002033EA" w:rsidP="002033EA">
      <w:pPr>
        <w:pStyle w:val="Default"/>
        <w:rPr>
          <w:rFonts w:asciiTheme="minorHAnsi" w:hAnsiTheme="minorHAnsi" w:cs="Courier New"/>
          <w:color w:val="4D322D" w:themeColor="text2"/>
          <w:sz w:val="22"/>
          <w:szCs w:val="22"/>
        </w:rPr>
      </w:pPr>
    </w:p>
    <w:p w14:paraId="639B2375" w14:textId="483A62CB" w:rsidR="002033EA" w:rsidRPr="005F2566" w:rsidRDefault="002033EA" w:rsidP="00DA1049">
      <w:pPr>
        <w:pStyle w:val="Default"/>
        <w:numPr>
          <w:ilvl w:val="0"/>
          <w:numId w:val="9"/>
        </w:numPr>
        <w:spacing w:after="56"/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 w:cs="Courier New"/>
          <w:color w:val="4D322D" w:themeColor="text2"/>
          <w:sz w:val="22"/>
          <w:szCs w:val="22"/>
        </w:rPr>
        <w:t xml:space="preserve">Classe: DGV </w:t>
      </w:r>
    </w:p>
    <w:p w14:paraId="5DD98898" w14:textId="77777777" w:rsidR="005F2566" w:rsidRDefault="002033EA" w:rsidP="00DA1049">
      <w:pPr>
        <w:pStyle w:val="Default"/>
        <w:numPr>
          <w:ilvl w:val="0"/>
          <w:numId w:val="9"/>
        </w:numPr>
        <w:spacing w:after="44"/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 w:cs="Courier New"/>
          <w:color w:val="4D322D" w:themeColor="text2"/>
          <w:sz w:val="22"/>
          <w:szCs w:val="22"/>
        </w:rPr>
        <w:t xml:space="preserve">Responsabilidades: </w:t>
      </w:r>
    </w:p>
    <w:p w14:paraId="51AC33A4" w14:textId="1CD2CB9A" w:rsidR="002033EA" w:rsidRPr="005F2566" w:rsidRDefault="002033EA" w:rsidP="00DA1049">
      <w:pPr>
        <w:pStyle w:val="Default"/>
        <w:numPr>
          <w:ilvl w:val="1"/>
          <w:numId w:val="9"/>
        </w:numPr>
        <w:spacing w:after="44"/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 w:cs="Courier New"/>
          <w:color w:val="4D322D" w:themeColor="text2"/>
          <w:sz w:val="22"/>
          <w:szCs w:val="22"/>
        </w:rPr>
        <w:t xml:space="preserve">Processar a informação do utilizador </w:t>
      </w:r>
    </w:p>
    <w:p w14:paraId="5646093F" w14:textId="76E5B4DF" w:rsidR="002033EA" w:rsidRPr="005F2566" w:rsidRDefault="002033EA" w:rsidP="00DA1049">
      <w:pPr>
        <w:pStyle w:val="Default"/>
        <w:numPr>
          <w:ilvl w:val="1"/>
          <w:numId w:val="9"/>
        </w:numPr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Guardar toda a informação de carros, autódromos e campeonato </w:t>
      </w:r>
    </w:p>
    <w:p w14:paraId="57DD9A97" w14:textId="77777777" w:rsidR="002033EA" w:rsidRPr="005F2566" w:rsidRDefault="002033EA" w:rsidP="005F2566">
      <w:pPr>
        <w:pStyle w:val="Default"/>
        <w:ind w:left="780"/>
        <w:rPr>
          <w:rFonts w:asciiTheme="minorHAnsi" w:hAnsiTheme="minorHAnsi"/>
          <w:color w:val="4D322D" w:themeColor="text2"/>
          <w:sz w:val="22"/>
          <w:szCs w:val="22"/>
        </w:rPr>
      </w:pPr>
    </w:p>
    <w:p w14:paraId="6B80717D" w14:textId="602B4078" w:rsidR="002033EA" w:rsidRDefault="002033EA" w:rsidP="002033EA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76552BAF" w14:textId="3C79CE96" w:rsidR="005F2566" w:rsidRDefault="005F2566" w:rsidP="002033EA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27F72DA1" w14:textId="77777777" w:rsidR="005F2566" w:rsidRPr="005F2566" w:rsidRDefault="005F2566" w:rsidP="002033EA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398EB20F" w14:textId="5483CC94" w:rsidR="002033EA" w:rsidRPr="005F2566" w:rsidRDefault="002033EA" w:rsidP="00DA1049">
      <w:pPr>
        <w:pStyle w:val="Default"/>
        <w:numPr>
          <w:ilvl w:val="0"/>
          <w:numId w:val="9"/>
        </w:numPr>
        <w:spacing w:after="56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lastRenderedPageBreak/>
        <w:t xml:space="preserve">Classe: Autódromo </w:t>
      </w:r>
    </w:p>
    <w:p w14:paraId="0FB65017" w14:textId="77777777" w:rsidR="005F2566" w:rsidRDefault="002033EA" w:rsidP="00DA1049">
      <w:pPr>
        <w:pStyle w:val="Default"/>
        <w:numPr>
          <w:ilvl w:val="0"/>
          <w:numId w:val="9"/>
        </w:numPr>
        <w:spacing w:after="44"/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Responsabilidades: </w:t>
      </w:r>
    </w:p>
    <w:p w14:paraId="3251C7C9" w14:textId="45C0C79B" w:rsidR="002033EA" w:rsidRPr="005F2566" w:rsidRDefault="002033EA" w:rsidP="00DA1049">
      <w:pPr>
        <w:pStyle w:val="Default"/>
        <w:numPr>
          <w:ilvl w:val="1"/>
          <w:numId w:val="9"/>
        </w:numPr>
        <w:spacing w:after="44"/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 w:cs="Courier New"/>
          <w:color w:val="4D322D" w:themeColor="text2"/>
          <w:sz w:val="22"/>
          <w:szCs w:val="22"/>
        </w:rPr>
        <w:t xml:space="preserve">Gerir os carros da sua garagem e pista. </w:t>
      </w:r>
    </w:p>
    <w:p w14:paraId="066A37CD" w14:textId="40B421FF" w:rsidR="002033EA" w:rsidRPr="005F2566" w:rsidRDefault="002033EA" w:rsidP="00DA1049">
      <w:pPr>
        <w:pStyle w:val="Default"/>
        <w:numPr>
          <w:ilvl w:val="1"/>
          <w:numId w:val="9"/>
        </w:numPr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Guardar informação sobre o tamanho, comprimento da pista e vias da pista. </w:t>
      </w:r>
    </w:p>
    <w:p w14:paraId="33EB556B" w14:textId="77777777" w:rsidR="002033EA" w:rsidRPr="005F2566" w:rsidRDefault="002033EA" w:rsidP="005F2566">
      <w:pPr>
        <w:pStyle w:val="Default"/>
        <w:ind w:left="780"/>
        <w:rPr>
          <w:rFonts w:asciiTheme="minorHAnsi" w:hAnsiTheme="minorHAnsi"/>
          <w:color w:val="4D322D" w:themeColor="text2"/>
          <w:sz w:val="22"/>
          <w:szCs w:val="22"/>
        </w:rPr>
      </w:pPr>
    </w:p>
    <w:p w14:paraId="6638A836" w14:textId="77777777" w:rsidR="002033EA" w:rsidRPr="005F2566" w:rsidRDefault="002033EA" w:rsidP="002033EA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2699FE41" w14:textId="06132498" w:rsidR="002033EA" w:rsidRPr="005F2566" w:rsidRDefault="002033EA" w:rsidP="00DA1049">
      <w:pPr>
        <w:pStyle w:val="Default"/>
        <w:numPr>
          <w:ilvl w:val="0"/>
          <w:numId w:val="9"/>
        </w:numPr>
        <w:spacing w:after="56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Classe: Via </w:t>
      </w:r>
    </w:p>
    <w:p w14:paraId="007DA2F9" w14:textId="6EE1EA98" w:rsidR="005F2566" w:rsidRPr="005F2566" w:rsidRDefault="002033EA" w:rsidP="00DA1049">
      <w:pPr>
        <w:pStyle w:val="Default"/>
        <w:numPr>
          <w:ilvl w:val="0"/>
          <w:numId w:val="9"/>
        </w:numPr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Responsabilidades: </w:t>
      </w:r>
    </w:p>
    <w:p w14:paraId="7CBBC6E5" w14:textId="1B1E9D1A" w:rsidR="002033EA" w:rsidRPr="005F2566" w:rsidRDefault="002033EA" w:rsidP="00DA1049">
      <w:pPr>
        <w:pStyle w:val="Default"/>
        <w:numPr>
          <w:ilvl w:val="1"/>
          <w:numId w:val="9"/>
        </w:numPr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Guardar informação sobre o carro na via, posição dele e tempo. </w:t>
      </w:r>
    </w:p>
    <w:p w14:paraId="4ACA43BD" w14:textId="77777777" w:rsidR="002033EA" w:rsidRPr="005F2566" w:rsidRDefault="002033EA" w:rsidP="005F2566">
      <w:pPr>
        <w:pStyle w:val="Default"/>
        <w:ind w:left="780"/>
        <w:rPr>
          <w:rFonts w:asciiTheme="minorHAnsi" w:hAnsiTheme="minorHAnsi"/>
          <w:color w:val="4D322D" w:themeColor="text2"/>
          <w:sz w:val="22"/>
          <w:szCs w:val="22"/>
        </w:rPr>
      </w:pPr>
    </w:p>
    <w:p w14:paraId="4C958FF0" w14:textId="77777777" w:rsidR="002033EA" w:rsidRPr="005F2566" w:rsidRDefault="002033EA" w:rsidP="002033EA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20BFC1B5" w14:textId="0954B95D" w:rsidR="002033EA" w:rsidRPr="005F2566" w:rsidRDefault="002033EA" w:rsidP="00DA1049">
      <w:pPr>
        <w:pStyle w:val="Default"/>
        <w:numPr>
          <w:ilvl w:val="0"/>
          <w:numId w:val="9"/>
        </w:numPr>
        <w:spacing w:after="56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Classe: Piloto </w:t>
      </w:r>
    </w:p>
    <w:p w14:paraId="23E113C7" w14:textId="77777777" w:rsidR="005F2566" w:rsidRPr="005F2566" w:rsidRDefault="002033EA" w:rsidP="00DA1049">
      <w:pPr>
        <w:pStyle w:val="Default"/>
        <w:numPr>
          <w:ilvl w:val="0"/>
          <w:numId w:val="9"/>
        </w:numPr>
        <w:spacing w:after="44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 Responsabilidades: </w:t>
      </w:r>
    </w:p>
    <w:p w14:paraId="7776F639" w14:textId="4938D21A" w:rsidR="002033EA" w:rsidRPr="005F2566" w:rsidRDefault="002033EA" w:rsidP="00DA1049">
      <w:pPr>
        <w:pStyle w:val="Default"/>
        <w:numPr>
          <w:ilvl w:val="1"/>
          <w:numId w:val="9"/>
        </w:numPr>
        <w:spacing w:after="44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Guardar nome do piloto </w:t>
      </w:r>
    </w:p>
    <w:p w14:paraId="29D0CEC3" w14:textId="2DAFEF3C" w:rsidR="002033EA" w:rsidRPr="005F2566" w:rsidRDefault="002033EA" w:rsidP="00DA1049">
      <w:pPr>
        <w:pStyle w:val="Default"/>
        <w:numPr>
          <w:ilvl w:val="1"/>
          <w:numId w:val="9"/>
        </w:numPr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 w:cs="Courier New"/>
          <w:color w:val="4D322D" w:themeColor="text2"/>
          <w:sz w:val="22"/>
          <w:szCs w:val="22"/>
        </w:rPr>
        <w:t xml:space="preserve">Ações sobre o carro </w:t>
      </w:r>
    </w:p>
    <w:p w14:paraId="4A98D19A" w14:textId="77777777" w:rsidR="002033EA" w:rsidRPr="005F2566" w:rsidRDefault="002033EA" w:rsidP="005F2566">
      <w:pPr>
        <w:pStyle w:val="Default"/>
        <w:ind w:left="780"/>
        <w:rPr>
          <w:rFonts w:asciiTheme="minorHAnsi" w:hAnsiTheme="minorHAnsi" w:cs="Courier New"/>
          <w:color w:val="4D322D" w:themeColor="text2"/>
          <w:sz w:val="22"/>
          <w:szCs w:val="22"/>
        </w:rPr>
      </w:pPr>
    </w:p>
    <w:p w14:paraId="5005291A" w14:textId="4832BD9C" w:rsidR="002033EA" w:rsidRPr="005F2566" w:rsidRDefault="002033EA" w:rsidP="00DA1049">
      <w:pPr>
        <w:pStyle w:val="Default"/>
        <w:numPr>
          <w:ilvl w:val="0"/>
          <w:numId w:val="9"/>
        </w:numPr>
        <w:spacing w:after="56"/>
        <w:rPr>
          <w:rFonts w:asciiTheme="minorHAnsi" w:hAnsiTheme="minorHAnsi" w:cstheme="minorBidi"/>
          <w:color w:val="4D322D" w:themeColor="text2"/>
          <w:sz w:val="22"/>
          <w:szCs w:val="22"/>
        </w:rPr>
      </w:pPr>
      <w:r w:rsidRPr="005F2566">
        <w:rPr>
          <w:rFonts w:asciiTheme="minorHAnsi" w:hAnsiTheme="minorHAnsi" w:cstheme="minorBidi"/>
          <w:color w:val="4D322D" w:themeColor="text2"/>
          <w:sz w:val="22"/>
          <w:szCs w:val="22"/>
        </w:rPr>
        <w:t xml:space="preserve">Classe: Carro </w:t>
      </w:r>
    </w:p>
    <w:p w14:paraId="3B5F09F5" w14:textId="77777777" w:rsidR="005F2566" w:rsidRPr="005F2566" w:rsidRDefault="002033EA" w:rsidP="00DA1049">
      <w:pPr>
        <w:pStyle w:val="Default"/>
        <w:numPr>
          <w:ilvl w:val="0"/>
          <w:numId w:val="9"/>
        </w:numPr>
        <w:spacing w:after="44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 w:cstheme="minorBidi"/>
          <w:color w:val="4D322D" w:themeColor="text2"/>
          <w:sz w:val="22"/>
          <w:szCs w:val="22"/>
        </w:rPr>
        <w:t xml:space="preserve"> Responsabilidades: </w:t>
      </w:r>
    </w:p>
    <w:p w14:paraId="7106A6E7" w14:textId="39BA4E6A" w:rsidR="002033EA" w:rsidRPr="005F2566" w:rsidRDefault="002033EA" w:rsidP="00DA1049">
      <w:pPr>
        <w:pStyle w:val="Default"/>
        <w:numPr>
          <w:ilvl w:val="1"/>
          <w:numId w:val="9"/>
        </w:numPr>
        <w:spacing w:after="44"/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Guardar todas as informações relativamente ao carro (ID, marca, modelo, </w:t>
      </w:r>
      <w:proofErr w:type="spellStart"/>
      <w:r w:rsidRPr="005F2566">
        <w:rPr>
          <w:rFonts w:asciiTheme="minorHAnsi" w:hAnsiTheme="minorHAnsi"/>
          <w:color w:val="4D322D" w:themeColor="text2"/>
          <w:sz w:val="22"/>
          <w:szCs w:val="22"/>
        </w:rPr>
        <w:t>etc</w:t>
      </w:r>
      <w:proofErr w:type="spellEnd"/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) </w:t>
      </w:r>
    </w:p>
    <w:p w14:paraId="273DF1AB" w14:textId="2465FF61" w:rsidR="002033EA" w:rsidRPr="005F2566" w:rsidRDefault="002033EA" w:rsidP="00DA1049">
      <w:pPr>
        <w:pStyle w:val="Default"/>
        <w:numPr>
          <w:ilvl w:val="1"/>
          <w:numId w:val="9"/>
        </w:numPr>
        <w:spacing w:after="44"/>
        <w:rPr>
          <w:rFonts w:asciiTheme="minorHAnsi" w:hAnsiTheme="minorHAnsi" w:cs="Courier New"/>
          <w:color w:val="4D322D" w:themeColor="text2"/>
          <w:sz w:val="22"/>
          <w:szCs w:val="22"/>
        </w:rPr>
      </w:pPr>
      <w:r w:rsidRPr="005F2566">
        <w:rPr>
          <w:rFonts w:asciiTheme="minorHAnsi" w:hAnsiTheme="minorHAnsi" w:cs="Courier New"/>
          <w:color w:val="4D322D" w:themeColor="text2"/>
          <w:sz w:val="22"/>
          <w:szCs w:val="22"/>
        </w:rPr>
        <w:t xml:space="preserve">Saber o piloto que está dentro do carro (ou sem piloto) </w:t>
      </w:r>
    </w:p>
    <w:p w14:paraId="03444FFF" w14:textId="480DC07D" w:rsidR="002033EA" w:rsidRDefault="002033EA" w:rsidP="00DA1049">
      <w:pPr>
        <w:pStyle w:val="Default"/>
        <w:numPr>
          <w:ilvl w:val="1"/>
          <w:numId w:val="9"/>
        </w:numPr>
        <w:rPr>
          <w:rFonts w:asciiTheme="minorHAnsi" w:hAnsiTheme="minorHAnsi"/>
          <w:color w:val="4D322D" w:themeColor="text2"/>
          <w:sz w:val="22"/>
          <w:szCs w:val="22"/>
        </w:rPr>
      </w:pPr>
      <w:r w:rsidRPr="005F2566">
        <w:rPr>
          <w:rFonts w:asciiTheme="minorHAnsi" w:hAnsiTheme="minorHAnsi"/>
          <w:color w:val="4D322D" w:themeColor="text2"/>
          <w:sz w:val="22"/>
          <w:szCs w:val="22"/>
        </w:rPr>
        <w:t xml:space="preserve">Responsabilidade de gestão de energia, carregamento e velocidade máxima </w:t>
      </w:r>
    </w:p>
    <w:p w14:paraId="529E55FF" w14:textId="1F5608A2" w:rsidR="005F2566" w:rsidRDefault="005F2566" w:rsidP="005F2566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4295DF08" w14:textId="0A9A07E2" w:rsidR="005F2566" w:rsidRDefault="005F2566" w:rsidP="005F2566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522D11A3" w14:textId="77777777" w:rsidR="005F2566" w:rsidRPr="005F2566" w:rsidRDefault="005F2566" w:rsidP="005F2566">
      <w:pPr>
        <w:pStyle w:val="Default"/>
        <w:rPr>
          <w:rFonts w:asciiTheme="minorHAnsi" w:hAnsiTheme="minorHAnsi"/>
          <w:color w:val="4D322D" w:themeColor="text2"/>
          <w:sz w:val="22"/>
          <w:szCs w:val="22"/>
        </w:rPr>
      </w:pPr>
    </w:p>
    <w:p w14:paraId="5031F320" w14:textId="1E2A0E15" w:rsidR="000F77D7" w:rsidRDefault="005F2566" w:rsidP="00DA1049">
      <w:pPr>
        <w:pStyle w:val="Ttulo1"/>
        <w:numPr>
          <w:ilvl w:val="0"/>
          <w:numId w:val="4"/>
        </w:numPr>
      </w:pPr>
      <w:r>
        <w:t>Dê um exemplo de uma funcionalidade que varia conforme o tipo do objeto que a invoca. Indique em que classes e métodos está implementada esta funcionalidade.</w:t>
      </w:r>
    </w:p>
    <w:p w14:paraId="4E6B0894" w14:textId="77777777" w:rsidR="005F2566" w:rsidRPr="005F2566" w:rsidRDefault="005F2566" w:rsidP="005F2566"/>
    <w:p w14:paraId="273BD2E3" w14:textId="0155B2B5" w:rsidR="008B4CF6" w:rsidRPr="008B4CF6" w:rsidRDefault="005F2566" w:rsidP="00DA1049">
      <w:pPr>
        <w:pStyle w:val="Default"/>
        <w:numPr>
          <w:ilvl w:val="0"/>
          <w:numId w:val="11"/>
        </w:numPr>
      </w:pPr>
      <w:r>
        <w:rPr>
          <w:rFonts w:asciiTheme="minorHAnsi" w:hAnsiTheme="minorHAnsi"/>
          <w:color w:val="4D322D" w:themeColor="text2"/>
          <w:sz w:val="22"/>
          <w:szCs w:val="22"/>
        </w:rPr>
        <w:t>Ao invocar o método</w:t>
      </w:r>
      <w:r w:rsidR="008B4CF6">
        <w:rPr>
          <w:rFonts w:asciiTheme="minorHAnsi" w:hAnsiTheme="minorHAnsi"/>
          <w:color w:val="4D322D" w:themeColor="text2"/>
          <w:sz w:val="22"/>
          <w:szCs w:val="22"/>
        </w:rPr>
        <w:t xml:space="preserve"> “mover”</w:t>
      </w:r>
      <w:r>
        <w:rPr>
          <w:rFonts w:asciiTheme="minorHAnsi" w:hAnsiTheme="minorHAnsi"/>
          <w:color w:val="4D322D" w:themeColor="text2"/>
          <w:sz w:val="22"/>
          <w:szCs w:val="22"/>
        </w:rPr>
        <w:t xml:space="preserve"> </w:t>
      </w:r>
      <w:r w:rsidR="008B4CF6">
        <w:rPr>
          <w:rFonts w:asciiTheme="minorHAnsi" w:hAnsiTheme="minorHAnsi"/>
          <w:color w:val="4D322D" w:themeColor="text2"/>
          <w:sz w:val="22"/>
          <w:szCs w:val="22"/>
        </w:rPr>
        <w:t>do</w:t>
      </w:r>
      <w:r>
        <w:rPr>
          <w:rFonts w:asciiTheme="minorHAnsi" w:hAnsiTheme="minorHAnsi"/>
          <w:color w:val="4D322D" w:themeColor="text2"/>
          <w:sz w:val="22"/>
          <w:szCs w:val="22"/>
        </w:rPr>
        <w:t xml:space="preserve"> </w:t>
      </w:r>
      <w:r w:rsidR="008B4CF6">
        <w:rPr>
          <w:rFonts w:asciiTheme="minorHAnsi" w:hAnsiTheme="minorHAnsi"/>
          <w:color w:val="4D322D" w:themeColor="text2"/>
          <w:sz w:val="22"/>
          <w:szCs w:val="22"/>
        </w:rPr>
        <w:t>P</w:t>
      </w:r>
      <w:r>
        <w:rPr>
          <w:rFonts w:asciiTheme="minorHAnsi" w:hAnsiTheme="minorHAnsi"/>
          <w:color w:val="4D322D" w:themeColor="text2"/>
          <w:sz w:val="22"/>
          <w:szCs w:val="22"/>
        </w:rPr>
        <w:t>iloto</w:t>
      </w:r>
      <w:r w:rsidR="008B4CF6">
        <w:rPr>
          <w:rFonts w:asciiTheme="minorHAnsi" w:hAnsiTheme="minorHAnsi"/>
          <w:color w:val="4D322D" w:themeColor="text2"/>
          <w:sz w:val="22"/>
          <w:szCs w:val="22"/>
        </w:rPr>
        <w:t>, para</w:t>
      </w:r>
      <w:r>
        <w:rPr>
          <w:rFonts w:asciiTheme="minorHAnsi" w:hAnsiTheme="minorHAnsi"/>
          <w:color w:val="4D322D" w:themeColor="text2"/>
          <w:sz w:val="22"/>
          <w:szCs w:val="22"/>
        </w:rPr>
        <w:t xml:space="preserve"> efetuar uma ação</w:t>
      </w:r>
      <w:r w:rsidR="008B4CF6">
        <w:rPr>
          <w:rFonts w:asciiTheme="minorHAnsi" w:hAnsiTheme="minorHAnsi"/>
          <w:color w:val="4D322D" w:themeColor="text2"/>
          <w:sz w:val="22"/>
          <w:szCs w:val="22"/>
        </w:rPr>
        <w:t xml:space="preserve"> sobre o carro, conforme o tipo de piloto que é, vai comportar-se de maneira diferente. Acelerar, travar, ativar o botão de emergência em diferentes situações. Isto acontece quando é acionado o comando “passatempo” que informa todos os pilotos que se passou um segundo</w:t>
      </w:r>
    </w:p>
    <w:p w14:paraId="4FB58206" w14:textId="014A09D5" w:rsidR="008B4CF6" w:rsidRDefault="008B4CF6" w:rsidP="008B4CF6">
      <w:pPr>
        <w:pStyle w:val="Default"/>
      </w:pPr>
    </w:p>
    <w:p w14:paraId="1067F3AB" w14:textId="6421A3F7" w:rsidR="008B4CF6" w:rsidRDefault="008B4CF6" w:rsidP="008B4CF6">
      <w:pPr>
        <w:pStyle w:val="Default"/>
      </w:pPr>
    </w:p>
    <w:p w14:paraId="799C2F77" w14:textId="73D5A411" w:rsidR="008B4CF6" w:rsidRDefault="008B4CF6" w:rsidP="008B4CF6">
      <w:pPr>
        <w:pStyle w:val="Default"/>
      </w:pPr>
    </w:p>
    <w:p w14:paraId="66041E21" w14:textId="4704BEDD" w:rsidR="008B4CF6" w:rsidRDefault="008B4CF6" w:rsidP="008B4CF6">
      <w:pPr>
        <w:pStyle w:val="Default"/>
      </w:pPr>
    </w:p>
    <w:p w14:paraId="1C1B0D30" w14:textId="54D5A94D" w:rsidR="008B4CF6" w:rsidRDefault="008B4CF6" w:rsidP="008B4CF6">
      <w:pPr>
        <w:pStyle w:val="Default"/>
      </w:pPr>
    </w:p>
    <w:p w14:paraId="23CCD806" w14:textId="77777777" w:rsidR="008B4CF6" w:rsidRDefault="008B4CF6" w:rsidP="008B4CF6">
      <w:pPr>
        <w:pStyle w:val="Default"/>
      </w:pPr>
    </w:p>
    <w:p w14:paraId="643CFC54" w14:textId="04882AFC" w:rsidR="008B4CF6" w:rsidRDefault="008B4CF6" w:rsidP="00DA1049">
      <w:pPr>
        <w:pStyle w:val="Ttulo1"/>
        <w:numPr>
          <w:ilvl w:val="0"/>
          <w:numId w:val="4"/>
        </w:numPr>
      </w:pPr>
      <w:r>
        <w:lastRenderedPageBreak/>
        <w:t>Funcionalidades Implementadas</w:t>
      </w:r>
    </w:p>
    <w:p w14:paraId="76E5BFFD" w14:textId="670340D2" w:rsidR="008B4CF6" w:rsidRDefault="008B4CF6" w:rsidP="008B4CF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</w:tblGrid>
      <w:tr w:rsidR="008B4CF6" w14:paraId="5407EFD0" w14:textId="77777777" w:rsidTr="008B4CF6">
        <w:trPr>
          <w:trHeight w:val="683"/>
        </w:trPr>
        <w:tc>
          <w:tcPr>
            <w:tcW w:w="2166" w:type="dxa"/>
          </w:tcPr>
          <w:p w14:paraId="7D0EC87A" w14:textId="19860877" w:rsidR="008B4CF6" w:rsidRPr="008B4CF6" w:rsidRDefault="008B4CF6" w:rsidP="008B4CF6">
            <w:pPr>
              <w:jc w:val="center"/>
              <w:rPr>
                <w:sz w:val="24"/>
              </w:rPr>
            </w:pPr>
            <w:r w:rsidRPr="008B4CF6">
              <w:rPr>
                <w:sz w:val="24"/>
              </w:rPr>
              <w:t>Componentes do Trabalho</w:t>
            </w:r>
          </w:p>
        </w:tc>
        <w:tc>
          <w:tcPr>
            <w:tcW w:w="2166" w:type="dxa"/>
          </w:tcPr>
          <w:p w14:paraId="3B2DF35F" w14:textId="392E42EA" w:rsidR="008B4CF6" w:rsidRPr="008B4CF6" w:rsidRDefault="008B4CF6" w:rsidP="008B4CF6">
            <w:pPr>
              <w:jc w:val="center"/>
              <w:rPr>
                <w:sz w:val="24"/>
              </w:rPr>
            </w:pPr>
            <w:r w:rsidRPr="008B4CF6">
              <w:rPr>
                <w:sz w:val="24"/>
              </w:rPr>
              <w:t>Realizado</w:t>
            </w:r>
          </w:p>
        </w:tc>
        <w:tc>
          <w:tcPr>
            <w:tcW w:w="2166" w:type="dxa"/>
          </w:tcPr>
          <w:p w14:paraId="7EFAE891" w14:textId="77777777" w:rsidR="008B4CF6" w:rsidRDefault="008B4CF6" w:rsidP="008B4CF6">
            <w:pPr>
              <w:jc w:val="center"/>
              <w:rPr>
                <w:sz w:val="24"/>
              </w:rPr>
            </w:pPr>
            <w:r w:rsidRPr="008B4CF6">
              <w:rPr>
                <w:sz w:val="24"/>
              </w:rPr>
              <w:t>Realizado</w:t>
            </w:r>
          </w:p>
          <w:p w14:paraId="6CDE5182" w14:textId="23632982" w:rsidR="008B4CF6" w:rsidRPr="008B4CF6" w:rsidRDefault="008B4CF6" w:rsidP="008B4C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Pr="008B4CF6">
              <w:rPr>
                <w:sz w:val="24"/>
              </w:rPr>
              <w:t>arcialmente</w:t>
            </w:r>
          </w:p>
        </w:tc>
        <w:tc>
          <w:tcPr>
            <w:tcW w:w="2166" w:type="dxa"/>
          </w:tcPr>
          <w:p w14:paraId="27E9EBCD" w14:textId="735E9C6C" w:rsidR="008B4CF6" w:rsidRPr="008B4CF6" w:rsidRDefault="008B4CF6" w:rsidP="008B4CF6">
            <w:pPr>
              <w:jc w:val="center"/>
              <w:rPr>
                <w:sz w:val="24"/>
              </w:rPr>
            </w:pPr>
            <w:r w:rsidRPr="008B4CF6">
              <w:rPr>
                <w:sz w:val="24"/>
              </w:rPr>
              <w:t>Não realizado</w:t>
            </w:r>
          </w:p>
        </w:tc>
      </w:tr>
      <w:tr w:rsidR="008B4CF6" w14:paraId="2A4FE1F1" w14:textId="77777777" w:rsidTr="00632364">
        <w:trPr>
          <w:trHeight w:val="710"/>
        </w:trPr>
        <w:tc>
          <w:tcPr>
            <w:tcW w:w="2166" w:type="dxa"/>
          </w:tcPr>
          <w:p w14:paraId="4F87DE52" w14:textId="451E9442" w:rsidR="008B4CF6" w:rsidRDefault="008B4CF6" w:rsidP="008B4CF6">
            <w:pPr>
              <w:jc w:val="center"/>
            </w:pPr>
            <w:r>
              <w:t xml:space="preserve">Comandos </w:t>
            </w:r>
            <w:proofErr w:type="spellStart"/>
            <w:r>
              <w:t>savedgv</w:t>
            </w:r>
            <w:proofErr w:type="spellEnd"/>
            <w:r>
              <w:t xml:space="preserve">, </w:t>
            </w:r>
            <w:proofErr w:type="spellStart"/>
            <w:r>
              <w:t>loaddgv</w:t>
            </w:r>
            <w:proofErr w:type="spellEnd"/>
            <w:r>
              <w:t xml:space="preserve"> e </w:t>
            </w:r>
            <w:proofErr w:type="spellStart"/>
            <w:r>
              <w:t>deldgv</w:t>
            </w:r>
            <w:proofErr w:type="spellEnd"/>
          </w:p>
        </w:tc>
        <w:tc>
          <w:tcPr>
            <w:tcW w:w="2166" w:type="dxa"/>
          </w:tcPr>
          <w:p w14:paraId="2A68CEE0" w14:textId="180AB1DB" w:rsidR="008B4CF6" w:rsidRDefault="008B4CF6" w:rsidP="008B4CF6">
            <w:pPr>
              <w:jc w:val="center"/>
            </w:pPr>
          </w:p>
        </w:tc>
        <w:tc>
          <w:tcPr>
            <w:tcW w:w="2166" w:type="dxa"/>
          </w:tcPr>
          <w:p w14:paraId="11D52E1C" w14:textId="77777777" w:rsidR="008B4CF6" w:rsidRDefault="008B4CF6" w:rsidP="008B4CF6">
            <w:pPr>
              <w:jc w:val="center"/>
            </w:pPr>
          </w:p>
        </w:tc>
        <w:tc>
          <w:tcPr>
            <w:tcW w:w="2166" w:type="dxa"/>
          </w:tcPr>
          <w:p w14:paraId="3A56ADA2" w14:textId="6D55EE81" w:rsidR="008B4CF6" w:rsidRDefault="008B4CF6" w:rsidP="008B4CF6">
            <w:pPr>
              <w:jc w:val="center"/>
            </w:pPr>
            <w:r>
              <w:t>X</w:t>
            </w:r>
          </w:p>
        </w:tc>
      </w:tr>
      <w:tr w:rsidR="008B4CF6" w14:paraId="45714087" w14:textId="77777777" w:rsidTr="00632364">
        <w:trPr>
          <w:trHeight w:val="620"/>
        </w:trPr>
        <w:tc>
          <w:tcPr>
            <w:tcW w:w="2166" w:type="dxa"/>
          </w:tcPr>
          <w:p w14:paraId="559B95F8" w14:textId="002094D4" w:rsidR="008B4CF6" w:rsidRDefault="00632364" w:rsidP="008B4CF6">
            <w:pPr>
              <w:jc w:val="center"/>
            </w:pPr>
            <w:r>
              <w:t>R</w:t>
            </w:r>
            <w:r w:rsidR="008B4CF6">
              <w:t>estantes comandos</w:t>
            </w:r>
          </w:p>
        </w:tc>
        <w:tc>
          <w:tcPr>
            <w:tcW w:w="2166" w:type="dxa"/>
          </w:tcPr>
          <w:p w14:paraId="4CD52681" w14:textId="4554B5C6" w:rsidR="008B4CF6" w:rsidRDefault="008B4CF6" w:rsidP="008B4CF6">
            <w:pPr>
              <w:jc w:val="center"/>
            </w:pPr>
            <w:r>
              <w:t>X</w:t>
            </w:r>
          </w:p>
        </w:tc>
        <w:tc>
          <w:tcPr>
            <w:tcW w:w="2166" w:type="dxa"/>
          </w:tcPr>
          <w:p w14:paraId="283313C8" w14:textId="77777777" w:rsidR="008B4CF6" w:rsidRDefault="008B4CF6" w:rsidP="008B4CF6">
            <w:pPr>
              <w:jc w:val="center"/>
            </w:pPr>
          </w:p>
        </w:tc>
        <w:tc>
          <w:tcPr>
            <w:tcW w:w="2166" w:type="dxa"/>
          </w:tcPr>
          <w:p w14:paraId="4A8AAF3B" w14:textId="77777777" w:rsidR="008B4CF6" w:rsidRDefault="008B4CF6" w:rsidP="008B4CF6">
            <w:pPr>
              <w:jc w:val="center"/>
            </w:pPr>
          </w:p>
        </w:tc>
      </w:tr>
      <w:tr w:rsidR="008B4CF6" w14:paraId="5EF6807C" w14:textId="77777777" w:rsidTr="00632364">
        <w:trPr>
          <w:trHeight w:val="710"/>
        </w:trPr>
        <w:tc>
          <w:tcPr>
            <w:tcW w:w="2166" w:type="dxa"/>
          </w:tcPr>
          <w:p w14:paraId="24C54992" w14:textId="79F79AA6" w:rsidR="008B4CF6" w:rsidRDefault="008B4CF6" w:rsidP="008B4CF6">
            <w:pPr>
              <w:jc w:val="center"/>
            </w:pPr>
            <w:r>
              <w:t xml:space="preserve">Piloto </w:t>
            </w:r>
            <w:proofErr w:type="spellStart"/>
            <w:r>
              <w:t>Rapido</w:t>
            </w:r>
            <w:proofErr w:type="spellEnd"/>
            <w:r>
              <w:t xml:space="preserve">, </w:t>
            </w:r>
            <w:proofErr w:type="spellStart"/>
            <w:r>
              <w:t>Crazy</w:t>
            </w:r>
            <w:proofErr w:type="spellEnd"/>
            <w:r>
              <w:t>, Surpresa</w:t>
            </w:r>
          </w:p>
        </w:tc>
        <w:tc>
          <w:tcPr>
            <w:tcW w:w="2166" w:type="dxa"/>
          </w:tcPr>
          <w:p w14:paraId="3FA4274D" w14:textId="2AF4C565" w:rsidR="008B4CF6" w:rsidRDefault="008B4CF6" w:rsidP="008B4CF6">
            <w:pPr>
              <w:jc w:val="center"/>
            </w:pPr>
            <w:r>
              <w:t>X</w:t>
            </w:r>
          </w:p>
        </w:tc>
        <w:tc>
          <w:tcPr>
            <w:tcW w:w="2166" w:type="dxa"/>
          </w:tcPr>
          <w:p w14:paraId="178496D5" w14:textId="77777777" w:rsidR="008B4CF6" w:rsidRDefault="008B4CF6" w:rsidP="008B4CF6">
            <w:pPr>
              <w:jc w:val="center"/>
            </w:pPr>
          </w:p>
        </w:tc>
        <w:tc>
          <w:tcPr>
            <w:tcW w:w="2166" w:type="dxa"/>
          </w:tcPr>
          <w:p w14:paraId="549B2565" w14:textId="77777777" w:rsidR="008B4CF6" w:rsidRDefault="008B4CF6" w:rsidP="008B4CF6">
            <w:pPr>
              <w:jc w:val="center"/>
            </w:pPr>
          </w:p>
        </w:tc>
      </w:tr>
      <w:tr w:rsidR="008B4CF6" w14:paraId="476F5B3E" w14:textId="77777777" w:rsidTr="00632364">
        <w:trPr>
          <w:trHeight w:hRule="exact" w:val="1360"/>
        </w:trPr>
        <w:tc>
          <w:tcPr>
            <w:tcW w:w="2166" w:type="dxa"/>
          </w:tcPr>
          <w:p w14:paraId="31AC0B5C" w14:textId="451DE15C" w:rsidR="008B4CF6" w:rsidRDefault="008B4CF6" w:rsidP="008B4CF6">
            <w:pPr>
              <w:jc w:val="center"/>
            </w:pPr>
            <w:r>
              <w:t xml:space="preserve">Movimento dos carros </w:t>
            </w:r>
            <w:r w:rsidR="00632364">
              <w:t>conforme ordem dos vários pilotos</w:t>
            </w:r>
          </w:p>
        </w:tc>
        <w:tc>
          <w:tcPr>
            <w:tcW w:w="2166" w:type="dxa"/>
          </w:tcPr>
          <w:p w14:paraId="303C9AFF" w14:textId="33FF4467" w:rsidR="008B4CF6" w:rsidRDefault="00632364" w:rsidP="008B4CF6">
            <w:pPr>
              <w:jc w:val="center"/>
            </w:pPr>
            <w:r>
              <w:t>X</w:t>
            </w:r>
          </w:p>
        </w:tc>
        <w:tc>
          <w:tcPr>
            <w:tcW w:w="2166" w:type="dxa"/>
          </w:tcPr>
          <w:p w14:paraId="2012E28F" w14:textId="77777777" w:rsidR="008B4CF6" w:rsidRDefault="008B4CF6" w:rsidP="008B4CF6">
            <w:pPr>
              <w:jc w:val="center"/>
            </w:pPr>
          </w:p>
        </w:tc>
        <w:tc>
          <w:tcPr>
            <w:tcW w:w="2166" w:type="dxa"/>
          </w:tcPr>
          <w:p w14:paraId="0F8A4B17" w14:textId="77777777" w:rsidR="008B4CF6" w:rsidRDefault="008B4CF6" w:rsidP="008B4CF6">
            <w:pPr>
              <w:jc w:val="center"/>
            </w:pPr>
          </w:p>
        </w:tc>
      </w:tr>
      <w:tr w:rsidR="008B4CF6" w14:paraId="382D462C" w14:textId="77777777" w:rsidTr="00632364">
        <w:trPr>
          <w:trHeight w:val="692"/>
        </w:trPr>
        <w:tc>
          <w:tcPr>
            <w:tcW w:w="2166" w:type="dxa"/>
          </w:tcPr>
          <w:p w14:paraId="160C219B" w14:textId="748D2DE6" w:rsidR="008B4CF6" w:rsidRDefault="00632364" w:rsidP="008B4CF6">
            <w:pPr>
              <w:jc w:val="center"/>
            </w:pPr>
            <w:r>
              <w:t>Várias pistas no campeonato</w:t>
            </w:r>
          </w:p>
        </w:tc>
        <w:tc>
          <w:tcPr>
            <w:tcW w:w="2166" w:type="dxa"/>
          </w:tcPr>
          <w:p w14:paraId="6A72071B" w14:textId="0B0E915C" w:rsidR="008B4CF6" w:rsidRDefault="00632364" w:rsidP="008B4CF6">
            <w:pPr>
              <w:jc w:val="center"/>
            </w:pPr>
            <w:r>
              <w:t>X</w:t>
            </w:r>
          </w:p>
        </w:tc>
        <w:tc>
          <w:tcPr>
            <w:tcW w:w="2166" w:type="dxa"/>
          </w:tcPr>
          <w:p w14:paraId="338781CF" w14:textId="77777777" w:rsidR="008B4CF6" w:rsidRDefault="008B4CF6" w:rsidP="008B4CF6">
            <w:pPr>
              <w:jc w:val="center"/>
            </w:pPr>
          </w:p>
        </w:tc>
        <w:tc>
          <w:tcPr>
            <w:tcW w:w="2166" w:type="dxa"/>
          </w:tcPr>
          <w:p w14:paraId="708BA45C" w14:textId="77777777" w:rsidR="008B4CF6" w:rsidRDefault="008B4CF6" w:rsidP="008B4CF6">
            <w:pPr>
              <w:jc w:val="center"/>
            </w:pPr>
          </w:p>
        </w:tc>
      </w:tr>
      <w:tr w:rsidR="008B4CF6" w14:paraId="7B170326" w14:textId="77777777" w:rsidTr="00632364">
        <w:trPr>
          <w:trHeight w:val="800"/>
        </w:trPr>
        <w:tc>
          <w:tcPr>
            <w:tcW w:w="2166" w:type="dxa"/>
          </w:tcPr>
          <w:p w14:paraId="3BE9DD6D" w14:textId="40DE132A" w:rsidR="008B4CF6" w:rsidRDefault="00632364" w:rsidP="008B4CF6">
            <w:pPr>
              <w:jc w:val="center"/>
            </w:pPr>
            <w:r>
              <w:t xml:space="preserve">Carros – energia, carregamento, </w:t>
            </w:r>
            <w:proofErr w:type="spellStart"/>
            <w:r>
              <w:t>etc</w:t>
            </w:r>
            <w:proofErr w:type="spellEnd"/>
          </w:p>
        </w:tc>
        <w:tc>
          <w:tcPr>
            <w:tcW w:w="2166" w:type="dxa"/>
          </w:tcPr>
          <w:p w14:paraId="15E07777" w14:textId="59EFB4E5" w:rsidR="008B4CF6" w:rsidRDefault="00632364" w:rsidP="008B4CF6">
            <w:pPr>
              <w:jc w:val="center"/>
            </w:pPr>
            <w:r>
              <w:t>X</w:t>
            </w:r>
          </w:p>
        </w:tc>
        <w:tc>
          <w:tcPr>
            <w:tcW w:w="2166" w:type="dxa"/>
          </w:tcPr>
          <w:p w14:paraId="5F53D40A" w14:textId="77777777" w:rsidR="008B4CF6" w:rsidRDefault="008B4CF6" w:rsidP="008B4CF6">
            <w:pPr>
              <w:jc w:val="center"/>
            </w:pPr>
          </w:p>
        </w:tc>
        <w:tc>
          <w:tcPr>
            <w:tcW w:w="2166" w:type="dxa"/>
          </w:tcPr>
          <w:p w14:paraId="2DFA6C3C" w14:textId="77777777" w:rsidR="008B4CF6" w:rsidRDefault="008B4CF6" w:rsidP="008B4CF6">
            <w:pPr>
              <w:jc w:val="center"/>
            </w:pPr>
          </w:p>
        </w:tc>
      </w:tr>
    </w:tbl>
    <w:p w14:paraId="02DAB87F" w14:textId="5BFBA176" w:rsidR="008B4CF6" w:rsidRDefault="008B4CF6" w:rsidP="008B4CF6"/>
    <w:p w14:paraId="1710BE35" w14:textId="5739413C" w:rsidR="00632364" w:rsidRPr="008B4CF6" w:rsidRDefault="00632364" w:rsidP="00DA1049">
      <w:pPr>
        <w:pStyle w:val="PargrafodaLista"/>
        <w:numPr>
          <w:ilvl w:val="0"/>
          <w:numId w:val="11"/>
        </w:numPr>
      </w:pPr>
      <w:r>
        <w:t xml:space="preserve">Basicamente, o trabalho completo menos os comandos relativos ao </w:t>
      </w:r>
      <w:proofErr w:type="spellStart"/>
      <w:r>
        <w:t>save</w:t>
      </w:r>
      <w:proofErr w:type="spellEnd"/>
      <w:r>
        <w:t xml:space="preserve"> e </w:t>
      </w:r>
      <w:proofErr w:type="spellStart"/>
      <w:r>
        <w:t>load</w:t>
      </w:r>
      <w:proofErr w:type="spellEnd"/>
      <w:r>
        <w:t xml:space="preserve"> do DGV.</w:t>
      </w:r>
      <w:bookmarkStart w:id="2" w:name="_GoBack"/>
      <w:bookmarkEnd w:id="2"/>
    </w:p>
    <w:sectPr w:rsidR="00632364" w:rsidRPr="008B4CF6" w:rsidSect="000A5FB6">
      <w:footerReference w:type="default" r:id="rId10"/>
      <w:headerReference w:type="first" r:id="rId11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BD9F" w14:textId="77777777" w:rsidR="00DA1049" w:rsidRDefault="00DA1049">
      <w:pPr>
        <w:spacing w:before="0" w:after="0" w:line="240" w:lineRule="auto"/>
      </w:pPr>
      <w:r>
        <w:separator/>
      </w:r>
    </w:p>
  </w:endnote>
  <w:endnote w:type="continuationSeparator" w:id="0">
    <w:p w14:paraId="792D7DCB" w14:textId="77777777" w:rsidR="00DA1049" w:rsidRDefault="00DA10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5AB1F" w14:textId="77777777"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0A5FB6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273B5" w14:textId="77777777" w:rsidR="00DA1049" w:rsidRDefault="00DA1049">
      <w:pPr>
        <w:spacing w:before="0" w:after="0" w:line="240" w:lineRule="auto"/>
      </w:pPr>
      <w:r>
        <w:separator/>
      </w:r>
    </w:p>
  </w:footnote>
  <w:footnote w:type="continuationSeparator" w:id="0">
    <w:p w14:paraId="4449A2A6" w14:textId="77777777" w:rsidR="00DA1049" w:rsidRDefault="00DA10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81D1E" w14:textId="77777777" w:rsidR="006C62A8" w:rsidRDefault="006C62A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DF6B13" wp14:editId="251B98C9">
          <wp:simplePos x="0" y="0"/>
          <wp:positionH relativeFrom="margin">
            <wp:posOffset>3824732</wp:posOffset>
          </wp:positionH>
          <wp:positionV relativeFrom="paragraph">
            <wp:posOffset>-328600</wp:posOffset>
          </wp:positionV>
          <wp:extent cx="2583180" cy="683260"/>
          <wp:effectExtent l="0" t="0" r="7620" b="2540"/>
          <wp:wrapNone/>
          <wp:docPr id="629892686" name="Imagem 629892686" descr="https://lh5.googleusercontent.com/SQqvA1yyYxj29BIgA3qUaduWJSEuF_gdIWOvGVrxcnSUyOGlB-MylPta7GN5plG0I7T6lzlc9e4Ph1pKLFL3vPCqnpgI5upknBW8AIRnNfWjYtofmz20cnOuXsm5o2yqcTUwoOF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318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11E14A" w14:textId="77777777" w:rsidR="006C62A8" w:rsidRDefault="006C62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BA11B0"/>
    <w:multiLevelType w:val="hybridMultilevel"/>
    <w:tmpl w:val="8CAE97F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8B2CB0"/>
    <w:multiLevelType w:val="hybridMultilevel"/>
    <w:tmpl w:val="F446CB9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73075B7"/>
    <w:multiLevelType w:val="hybridMultilevel"/>
    <w:tmpl w:val="AF9C9A2C"/>
    <w:lvl w:ilvl="0" w:tplc="0A4EB8D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56D28FF"/>
    <w:multiLevelType w:val="hybridMultilevel"/>
    <w:tmpl w:val="D56A017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4E77722"/>
    <w:multiLevelType w:val="hybridMultilevel"/>
    <w:tmpl w:val="3A2AC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26213"/>
    <w:multiLevelType w:val="hybridMultilevel"/>
    <w:tmpl w:val="E33AA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815E8"/>
    <w:multiLevelType w:val="hybridMultilevel"/>
    <w:tmpl w:val="1DDA96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4468A"/>
    <w:multiLevelType w:val="hybridMultilevel"/>
    <w:tmpl w:val="74CE5E1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C553DF0"/>
    <w:multiLevelType w:val="hybridMultilevel"/>
    <w:tmpl w:val="5552C1DA"/>
    <w:lvl w:ilvl="0" w:tplc="55D2E5F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E"/>
    <w:rsid w:val="000748AA"/>
    <w:rsid w:val="000A5FB6"/>
    <w:rsid w:val="000F77D7"/>
    <w:rsid w:val="001638F6"/>
    <w:rsid w:val="001A2000"/>
    <w:rsid w:val="002033EA"/>
    <w:rsid w:val="00316C68"/>
    <w:rsid w:val="003209D6"/>
    <w:rsid w:val="00334A73"/>
    <w:rsid w:val="003422FF"/>
    <w:rsid w:val="004952C4"/>
    <w:rsid w:val="005A1C5A"/>
    <w:rsid w:val="005F1AAC"/>
    <w:rsid w:val="005F2566"/>
    <w:rsid w:val="006105DE"/>
    <w:rsid w:val="00632364"/>
    <w:rsid w:val="00690EFD"/>
    <w:rsid w:val="006C62A8"/>
    <w:rsid w:val="007021DE"/>
    <w:rsid w:val="00731F6E"/>
    <w:rsid w:val="00732607"/>
    <w:rsid w:val="00844483"/>
    <w:rsid w:val="008B4CF6"/>
    <w:rsid w:val="00934F1C"/>
    <w:rsid w:val="009D2231"/>
    <w:rsid w:val="009E0824"/>
    <w:rsid w:val="009E4A7E"/>
    <w:rsid w:val="009F28CC"/>
    <w:rsid w:val="00A122DB"/>
    <w:rsid w:val="00AD165F"/>
    <w:rsid w:val="00B051CD"/>
    <w:rsid w:val="00B47B7A"/>
    <w:rsid w:val="00B646B8"/>
    <w:rsid w:val="00C80BD4"/>
    <w:rsid w:val="00CF3A42"/>
    <w:rsid w:val="00D5413C"/>
    <w:rsid w:val="00DA1049"/>
    <w:rsid w:val="00DC07A3"/>
    <w:rsid w:val="00E0391E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022C7"/>
  <w15:chartTrackingRefBased/>
  <w15:docId w15:val="{0E76EC3A-CB04-457E-9E9C-28B48A98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1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2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semiHidden/>
    <w:qFormat/>
    <w:rsid w:val="000F77D7"/>
    <w:pPr>
      <w:ind w:left="720"/>
      <w:contextualSpacing/>
    </w:pPr>
  </w:style>
  <w:style w:type="paragraph" w:customStyle="1" w:styleId="Default">
    <w:name w:val="Default"/>
    <w:rsid w:val="002033EA"/>
    <w:pPr>
      <w:autoSpaceDE w:val="0"/>
      <w:autoSpaceDN w:val="0"/>
      <w:adjustRightInd w:val="0"/>
      <w:spacing w:before="0"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C299-46E0-4610-ACD2-1910C571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208</TotalTime>
  <Pages>6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Emanuel Ferreira</cp:lastModifiedBy>
  <cp:revision>4</cp:revision>
  <dcterms:created xsi:type="dcterms:W3CDTF">2019-11-26T03:49:00Z</dcterms:created>
  <dcterms:modified xsi:type="dcterms:W3CDTF">2020-01-05T04:47:00Z</dcterms:modified>
  <cp:version/>
</cp:coreProperties>
</file>